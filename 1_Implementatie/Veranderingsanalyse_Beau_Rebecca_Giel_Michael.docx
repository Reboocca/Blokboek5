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6A4866" w:rsidRDefault="00713402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-209550</wp:posOffset>
                </wp:positionV>
                <wp:extent cx="6715125" cy="4476750"/>
                <wp:effectExtent l="19050" t="0" r="28575" b="1581150"/>
                <wp:wrapNone/>
                <wp:docPr id="21" name="Afbeelding 21" descr="Afbeeldingsresultaat voor offi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fbeeldingsresultaat voor offi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15125" cy="447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A4866" w:rsidRDefault="003914C4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kstvak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4866" w:rsidRDefault="00125943">
                                <w:pPr>
                                  <w:pStyle w:val="Ondertitel"/>
                                </w:pPr>
                                <w:sdt>
                                  <w:sdtPr>
                                    <w:alias w:val="Ondertitel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D94">
                                      <w:t>Middenpolder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" filled="f" stroked="f">
                    <v:textbox>
                      <w:txbxContent>
                        <w:p w:rsidR="006A4866" w:rsidRDefault="003914C4">
                          <w:pPr>
                            <w:pStyle w:val="Ondertitel"/>
                          </w:pPr>
                          <w:sdt>
                            <w:sdtPr>
                              <w:alias w:val="Ondertitel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1D94">
                                <w:t>Middenpolder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kstvak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4866" w:rsidRDefault="00125943">
                                <w:pPr>
                                  <w:pStyle w:val="Titel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el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D94">
                                      <w:rPr>
                                        <w:sz w:val="56"/>
                                      </w:rPr>
                                      <w:t>Veranderingsanalyse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kstvak 26" o:spid="_x0000_s1027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" filled="f" stroked="f">
                    <v:textbox>
                      <w:txbxContent>
                        <w:p w:rsidR="006A4866" w:rsidRDefault="003914C4">
                          <w:pPr>
                            <w:pStyle w:val="Titel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el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1D94">
                                <w:rPr>
                                  <w:sz w:val="56"/>
                                </w:rPr>
                                <w:t>Veranderingsanalyse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hthoek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249253E" id="Rechthoek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R5lgIAADI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6PgUeZYCAAAyBQAADgAAAAAAAAAAAAAAAAAuAgAAZHJzL2Uyb0RvYy54&#10;bWxQSwECLQAUAAYACAAAACEA+rTL590AAAAEAQAADwAAAAAAAAAAAAAAAADwBAAAZHJzL2Rvd25y&#10;ZXYueG1sUEsFBgAAAAAEAAQA8wAAAPoF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hthoek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732EE0EA" id="Rechthoek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1klwIAADI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65A0B9" id="Rechthoek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5lgIAADM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BYmUH5lgIAADMFAAAOAAAAAAAAAAAAAAAAAC4CAABkcnMvZTJvRG9jLnht&#10;bFBLAQItABQABgAIAAAAIQADtk5P3AAAAAcBAAAPAAAAAAAAAAAAAAAAAPAEAABkcnMvZG93bnJl&#10;di54bWxQSwUGAAAAAAQABADzAAAA+Q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kstvak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4866" w:rsidRDefault="006A486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kstvak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" filled="f" stroked="f">
                    <v:textbox>
                      <w:txbxContent>
                        <w:p w:rsidR="006A4866" w:rsidRDefault="006A4866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F3F2C2D9FA194020ADBAAB72764B4F2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A4866" w:rsidRDefault="00D11D94">
          <w:pPr>
            <w:pStyle w:val="Titel"/>
          </w:pPr>
          <w:r>
            <w:t>Veranderingsanalyse</w:t>
          </w:r>
        </w:p>
      </w:sdtContent>
    </w:sdt>
    <w:p w:rsidR="00D11D94" w:rsidRDefault="00125943" w:rsidP="00D11D94">
      <w:pPr>
        <w:pStyle w:val="Ondertitel"/>
      </w:pPr>
      <w:sdt>
        <w:sdtPr>
          <w:id w:val="1161806749"/>
          <w:placeholder>
            <w:docPart w:val="B9A24F31298F4385B0F837184B568882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11D94">
            <w:t>Middenpolder</w:t>
          </w:r>
        </w:sdtContent>
      </w:sdt>
      <w:r w:rsidR="003914C4">
        <w:t xml:space="preserve"> </w:t>
      </w:r>
      <w:bookmarkStart w:id="0" w:name="_Toc474999729"/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42110892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BD3E1B" w:rsidRDefault="00BD3E1B">
          <w:pPr>
            <w:pStyle w:val="Kopvaninhoudsopgave"/>
          </w:pPr>
          <w:r>
            <w:t>Inhoudsopgave</w:t>
          </w:r>
        </w:p>
        <w:p w:rsidR="00713402" w:rsidRDefault="00BD3E1B">
          <w:pPr>
            <w:pStyle w:val="Inhopg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00146" w:history="1">
            <w:r w:rsidR="00713402" w:rsidRPr="00137B84">
              <w:rPr>
                <w:rStyle w:val="Hyperlink"/>
                <w:noProof/>
              </w:rPr>
              <w:t>Inleiding</w:t>
            </w:r>
            <w:r w:rsidR="00713402">
              <w:rPr>
                <w:noProof/>
                <w:webHidden/>
              </w:rPr>
              <w:tab/>
            </w:r>
            <w:r w:rsidR="00713402">
              <w:rPr>
                <w:noProof/>
                <w:webHidden/>
              </w:rPr>
              <w:fldChar w:fldCharType="begin"/>
            </w:r>
            <w:r w:rsidR="00713402">
              <w:rPr>
                <w:noProof/>
                <w:webHidden/>
              </w:rPr>
              <w:instrText xml:space="preserve"> PAGEREF _Toc475000146 \h </w:instrText>
            </w:r>
            <w:r w:rsidR="00713402">
              <w:rPr>
                <w:noProof/>
                <w:webHidden/>
              </w:rPr>
            </w:r>
            <w:r w:rsidR="00713402">
              <w:rPr>
                <w:noProof/>
                <w:webHidden/>
              </w:rPr>
              <w:fldChar w:fldCharType="separate"/>
            </w:r>
            <w:r w:rsidR="00713402">
              <w:rPr>
                <w:noProof/>
                <w:webHidden/>
              </w:rPr>
              <w:t>2</w:t>
            </w:r>
            <w:r w:rsidR="00713402">
              <w:rPr>
                <w:noProof/>
                <w:webHidden/>
              </w:rPr>
              <w:fldChar w:fldCharType="end"/>
            </w:r>
          </w:hyperlink>
        </w:p>
        <w:p w:rsidR="00713402" w:rsidRDefault="00125943">
          <w:pPr>
            <w:pStyle w:val="Inhopg1"/>
            <w:tabs>
              <w:tab w:val="right" w:leader="dot" w:pos="10070"/>
            </w:tabs>
            <w:rPr>
              <w:noProof/>
            </w:rPr>
          </w:pPr>
          <w:hyperlink w:anchor="_Toc475000147" w:history="1">
            <w:r w:rsidR="00713402" w:rsidRPr="00137B84">
              <w:rPr>
                <w:rStyle w:val="Hyperlink"/>
                <w:noProof/>
              </w:rPr>
              <w:t>Mensen</w:t>
            </w:r>
            <w:r w:rsidR="00713402">
              <w:rPr>
                <w:noProof/>
                <w:webHidden/>
              </w:rPr>
              <w:tab/>
            </w:r>
            <w:r w:rsidR="00713402">
              <w:rPr>
                <w:noProof/>
                <w:webHidden/>
              </w:rPr>
              <w:fldChar w:fldCharType="begin"/>
            </w:r>
            <w:r w:rsidR="00713402">
              <w:rPr>
                <w:noProof/>
                <w:webHidden/>
              </w:rPr>
              <w:instrText xml:space="preserve"> PAGEREF _Toc475000147 \h </w:instrText>
            </w:r>
            <w:r w:rsidR="00713402">
              <w:rPr>
                <w:noProof/>
                <w:webHidden/>
              </w:rPr>
            </w:r>
            <w:r w:rsidR="00713402">
              <w:rPr>
                <w:noProof/>
                <w:webHidden/>
              </w:rPr>
              <w:fldChar w:fldCharType="separate"/>
            </w:r>
            <w:r w:rsidR="00713402">
              <w:rPr>
                <w:noProof/>
                <w:webHidden/>
              </w:rPr>
              <w:t>3</w:t>
            </w:r>
            <w:r w:rsidR="00713402">
              <w:rPr>
                <w:noProof/>
                <w:webHidden/>
              </w:rPr>
              <w:fldChar w:fldCharType="end"/>
            </w:r>
          </w:hyperlink>
        </w:p>
        <w:p w:rsidR="00713402" w:rsidRDefault="00125943">
          <w:pPr>
            <w:pStyle w:val="Inhopg1"/>
            <w:tabs>
              <w:tab w:val="right" w:leader="dot" w:pos="10070"/>
            </w:tabs>
            <w:rPr>
              <w:noProof/>
            </w:rPr>
          </w:pPr>
          <w:hyperlink w:anchor="_Toc475000148" w:history="1">
            <w:r w:rsidR="00713402" w:rsidRPr="00137B84">
              <w:rPr>
                <w:rStyle w:val="Hyperlink"/>
                <w:noProof/>
              </w:rPr>
              <w:t>Processen</w:t>
            </w:r>
            <w:r w:rsidR="00713402">
              <w:rPr>
                <w:noProof/>
                <w:webHidden/>
              </w:rPr>
              <w:tab/>
            </w:r>
            <w:r w:rsidR="00713402">
              <w:rPr>
                <w:noProof/>
                <w:webHidden/>
              </w:rPr>
              <w:fldChar w:fldCharType="begin"/>
            </w:r>
            <w:r w:rsidR="00713402">
              <w:rPr>
                <w:noProof/>
                <w:webHidden/>
              </w:rPr>
              <w:instrText xml:space="preserve"> PAGEREF _Toc475000148 \h </w:instrText>
            </w:r>
            <w:r w:rsidR="00713402">
              <w:rPr>
                <w:noProof/>
                <w:webHidden/>
              </w:rPr>
            </w:r>
            <w:r w:rsidR="00713402">
              <w:rPr>
                <w:noProof/>
                <w:webHidden/>
              </w:rPr>
              <w:fldChar w:fldCharType="separate"/>
            </w:r>
            <w:r w:rsidR="00713402">
              <w:rPr>
                <w:noProof/>
                <w:webHidden/>
              </w:rPr>
              <w:t>4</w:t>
            </w:r>
            <w:r w:rsidR="00713402">
              <w:rPr>
                <w:noProof/>
                <w:webHidden/>
              </w:rPr>
              <w:fldChar w:fldCharType="end"/>
            </w:r>
          </w:hyperlink>
        </w:p>
        <w:p w:rsidR="00713402" w:rsidRDefault="00125943">
          <w:pPr>
            <w:pStyle w:val="Inhopg1"/>
            <w:tabs>
              <w:tab w:val="right" w:leader="dot" w:pos="10070"/>
            </w:tabs>
            <w:rPr>
              <w:noProof/>
            </w:rPr>
          </w:pPr>
          <w:hyperlink w:anchor="_Toc475000149" w:history="1">
            <w:r w:rsidR="00713402" w:rsidRPr="00137B84">
              <w:rPr>
                <w:rStyle w:val="Hyperlink"/>
                <w:noProof/>
              </w:rPr>
              <w:t>Informatie</w:t>
            </w:r>
            <w:r w:rsidR="00713402">
              <w:rPr>
                <w:noProof/>
                <w:webHidden/>
              </w:rPr>
              <w:tab/>
            </w:r>
            <w:r w:rsidR="00713402">
              <w:rPr>
                <w:noProof/>
                <w:webHidden/>
              </w:rPr>
              <w:fldChar w:fldCharType="begin"/>
            </w:r>
            <w:r w:rsidR="00713402">
              <w:rPr>
                <w:noProof/>
                <w:webHidden/>
              </w:rPr>
              <w:instrText xml:space="preserve"> PAGEREF _Toc475000149 \h </w:instrText>
            </w:r>
            <w:r w:rsidR="00713402">
              <w:rPr>
                <w:noProof/>
                <w:webHidden/>
              </w:rPr>
            </w:r>
            <w:r w:rsidR="00713402">
              <w:rPr>
                <w:noProof/>
                <w:webHidden/>
              </w:rPr>
              <w:fldChar w:fldCharType="separate"/>
            </w:r>
            <w:r w:rsidR="00713402">
              <w:rPr>
                <w:noProof/>
                <w:webHidden/>
              </w:rPr>
              <w:t>5</w:t>
            </w:r>
            <w:r w:rsidR="00713402">
              <w:rPr>
                <w:noProof/>
                <w:webHidden/>
              </w:rPr>
              <w:fldChar w:fldCharType="end"/>
            </w:r>
          </w:hyperlink>
        </w:p>
        <w:p w:rsidR="00713402" w:rsidRDefault="00125943">
          <w:pPr>
            <w:pStyle w:val="Inhopg1"/>
            <w:tabs>
              <w:tab w:val="right" w:leader="dot" w:pos="10070"/>
            </w:tabs>
            <w:rPr>
              <w:noProof/>
            </w:rPr>
          </w:pPr>
          <w:hyperlink w:anchor="_Toc475000150" w:history="1">
            <w:r w:rsidR="00713402" w:rsidRPr="00137B84">
              <w:rPr>
                <w:rStyle w:val="Hyperlink"/>
                <w:noProof/>
              </w:rPr>
              <w:t>Middelen</w:t>
            </w:r>
            <w:r w:rsidR="00713402">
              <w:rPr>
                <w:noProof/>
                <w:webHidden/>
              </w:rPr>
              <w:tab/>
            </w:r>
            <w:r w:rsidR="00713402">
              <w:rPr>
                <w:noProof/>
                <w:webHidden/>
              </w:rPr>
              <w:fldChar w:fldCharType="begin"/>
            </w:r>
            <w:r w:rsidR="00713402">
              <w:rPr>
                <w:noProof/>
                <w:webHidden/>
              </w:rPr>
              <w:instrText xml:space="preserve"> PAGEREF _Toc475000150 \h </w:instrText>
            </w:r>
            <w:r w:rsidR="00713402">
              <w:rPr>
                <w:noProof/>
                <w:webHidden/>
              </w:rPr>
            </w:r>
            <w:r w:rsidR="00713402">
              <w:rPr>
                <w:noProof/>
                <w:webHidden/>
              </w:rPr>
              <w:fldChar w:fldCharType="separate"/>
            </w:r>
            <w:r w:rsidR="00713402">
              <w:rPr>
                <w:noProof/>
                <w:webHidden/>
              </w:rPr>
              <w:t>6</w:t>
            </w:r>
            <w:r w:rsidR="00713402">
              <w:rPr>
                <w:noProof/>
                <w:webHidden/>
              </w:rPr>
              <w:fldChar w:fldCharType="end"/>
            </w:r>
          </w:hyperlink>
        </w:p>
        <w:p w:rsidR="00713402" w:rsidRDefault="00125943">
          <w:pPr>
            <w:pStyle w:val="Inhopg1"/>
            <w:tabs>
              <w:tab w:val="right" w:leader="dot" w:pos="10070"/>
            </w:tabs>
            <w:rPr>
              <w:noProof/>
            </w:rPr>
          </w:pPr>
          <w:hyperlink w:anchor="_Toc475000151" w:history="1">
            <w:r w:rsidR="00713402" w:rsidRPr="00137B84">
              <w:rPr>
                <w:rStyle w:val="Hyperlink"/>
                <w:noProof/>
              </w:rPr>
              <w:t>Besturing</w:t>
            </w:r>
            <w:r w:rsidR="00713402">
              <w:rPr>
                <w:noProof/>
                <w:webHidden/>
              </w:rPr>
              <w:tab/>
            </w:r>
            <w:r w:rsidR="00713402">
              <w:rPr>
                <w:noProof/>
                <w:webHidden/>
              </w:rPr>
              <w:fldChar w:fldCharType="begin"/>
            </w:r>
            <w:r w:rsidR="00713402">
              <w:rPr>
                <w:noProof/>
                <w:webHidden/>
              </w:rPr>
              <w:instrText xml:space="preserve"> PAGEREF _Toc475000151 \h </w:instrText>
            </w:r>
            <w:r w:rsidR="00713402">
              <w:rPr>
                <w:noProof/>
                <w:webHidden/>
              </w:rPr>
            </w:r>
            <w:r w:rsidR="00713402">
              <w:rPr>
                <w:noProof/>
                <w:webHidden/>
              </w:rPr>
              <w:fldChar w:fldCharType="separate"/>
            </w:r>
            <w:r w:rsidR="00713402">
              <w:rPr>
                <w:noProof/>
                <w:webHidden/>
              </w:rPr>
              <w:t>7</w:t>
            </w:r>
            <w:r w:rsidR="00713402">
              <w:rPr>
                <w:noProof/>
                <w:webHidden/>
              </w:rPr>
              <w:fldChar w:fldCharType="end"/>
            </w:r>
          </w:hyperlink>
        </w:p>
        <w:p w:rsidR="00713402" w:rsidRDefault="00125943">
          <w:pPr>
            <w:pStyle w:val="Inhopg1"/>
            <w:tabs>
              <w:tab w:val="right" w:leader="dot" w:pos="10070"/>
            </w:tabs>
            <w:rPr>
              <w:noProof/>
            </w:rPr>
          </w:pPr>
          <w:hyperlink w:anchor="_Toc475000152" w:history="1">
            <w:r w:rsidR="00713402" w:rsidRPr="00137B84">
              <w:rPr>
                <w:rStyle w:val="Hyperlink"/>
                <w:noProof/>
              </w:rPr>
              <w:t>Conclusie</w:t>
            </w:r>
            <w:r w:rsidR="00713402">
              <w:rPr>
                <w:noProof/>
                <w:webHidden/>
              </w:rPr>
              <w:tab/>
            </w:r>
            <w:r w:rsidR="00713402">
              <w:rPr>
                <w:noProof/>
                <w:webHidden/>
              </w:rPr>
              <w:fldChar w:fldCharType="begin"/>
            </w:r>
            <w:r w:rsidR="00713402">
              <w:rPr>
                <w:noProof/>
                <w:webHidden/>
              </w:rPr>
              <w:instrText xml:space="preserve"> PAGEREF _Toc475000152 \h </w:instrText>
            </w:r>
            <w:r w:rsidR="00713402">
              <w:rPr>
                <w:noProof/>
                <w:webHidden/>
              </w:rPr>
            </w:r>
            <w:r w:rsidR="00713402">
              <w:rPr>
                <w:noProof/>
                <w:webHidden/>
              </w:rPr>
              <w:fldChar w:fldCharType="separate"/>
            </w:r>
            <w:r w:rsidR="00713402">
              <w:rPr>
                <w:noProof/>
                <w:webHidden/>
              </w:rPr>
              <w:t>8</w:t>
            </w:r>
            <w:r w:rsidR="00713402">
              <w:rPr>
                <w:noProof/>
                <w:webHidden/>
              </w:rPr>
              <w:fldChar w:fldCharType="end"/>
            </w:r>
          </w:hyperlink>
        </w:p>
        <w:p w:rsidR="00713402" w:rsidRDefault="00125943">
          <w:pPr>
            <w:pStyle w:val="Inhopg1"/>
            <w:tabs>
              <w:tab w:val="right" w:leader="dot" w:pos="10070"/>
            </w:tabs>
            <w:rPr>
              <w:noProof/>
            </w:rPr>
          </w:pPr>
          <w:hyperlink w:anchor="_Toc475000153" w:history="1">
            <w:r w:rsidR="00713402" w:rsidRPr="00137B84">
              <w:rPr>
                <w:rStyle w:val="Hyperlink"/>
                <w:noProof/>
              </w:rPr>
              <w:t>Bronnen</w:t>
            </w:r>
            <w:r w:rsidR="00713402">
              <w:rPr>
                <w:noProof/>
                <w:webHidden/>
              </w:rPr>
              <w:tab/>
            </w:r>
            <w:r w:rsidR="00713402">
              <w:rPr>
                <w:noProof/>
                <w:webHidden/>
              </w:rPr>
              <w:fldChar w:fldCharType="begin"/>
            </w:r>
            <w:r w:rsidR="00713402">
              <w:rPr>
                <w:noProof/>
                <w:webHidden/>
              </w:rPr>
              <w:instrText xml:space="preserve"> PAGEREF _Toc475000153 \h </w:instrText>
            </w:r>
            <w:r w:rsidR="00713402">
              <w:rPr>
                <w:noProof/>
                <w:webHidden/>
              </w:rPr>
            </w:r>
            <w:r w:rsidR="00713402">
              <w:rPr>
                <w:noProof/>
                <w:webHidden/>
              </w:rPr>
              <w:fldChar w:fldCharType="separate"/>
            </w:r>
            <w:r w:rsidR="00713402">
              <w:rPr>
                <w:noProof/>
                <w:webHidden/>
              </w:rPr>
              <w:t>9</w:t>
            </w:r>
            <w:r w:rsidR="00713402">
              <w:rPr>
                <w:noProof/>
                <w:webHidden/>
              </w:rPr>
              <w:fldChar w:fldCharType="end"/>
            </w:r>
          </w:hyperlink>
        </w:p>
        <w:p w:rsidR="00BD3E1B" w:rsidRDefault="00BD3E1B">
          <w:r>
            <w:rPr>
              <w:b/>
              <w:bCs/>
            </w:rPr>
            <w:fldChar w:fldCharType="end"/>
          </w:r>
        </w:p>
      </w:sdtContent>
    </w:sdt>
    <w:p w:rsidR="00D11D94" w:rsidRDefault="00D11D94">
      <w:pPr>
        <w:spacing w:line="276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:rsidR="00D11D94" w:rsidRDefault="00D11D94" w:rsidP="00D11D94">
      <w:pPr>
        <w:pStyle w:val="Kop1"/>
      </w:pPr>
      <w:bookmarkStart w:id="1" w:name="_Toc475000146"/>
      <w:r>
        <w:lastRenderedPageBreak/>
        <w:t>Inleiding</w:t>
      </w:r>
      <w:bookmarkEnd w:id="0"/>
      <w:bookmarkEnd w:id="1"/>
    </w:p>
    <w:p w:rsidR="00DB7D5B" w:rsidRDefault="00D11D94">
      <w:pPr>
        <w:spacing w:line="276" w:lineRule="auto"/>
      </w:pPr>
      <w:r>
        <w:br w:type="page"/>
      </w:r>
    </w:p>
    <w:p w:rsidR="00212601" w:rsidRDefault="00DB7D5B" w:rsidP="00DB7D5B">
      <w:pPr>
        <w:pStyle w:val="Kop1"/>
      </w:pPr>
      <w:r>
        <w:lastRenderedPageBreak/>
        <w:t>veranderingen en verantwoordelijkheden</w:t>
      </w:r>
    </w:p>
    <w:p w:rsidR="00B07105" w:rsidRDefault="00212601" w:rsidP="00B07105">
      <w:pPr>
        <w:jc w:val="both"/>
      </w:pPr>
      <w:r>
        <w:t xml:space="preserve">Het systeem van </w:t>
      </w:r>
      <w:proofErr w:type="spellStart"/>
      <w:r>
        <w:t>MiddenPolder</w:t>
      </w:r>
      <w:proofErr w:type="spellEnd"/>
      <w:r>
        <w:t xml:space="preserve"> betreft meerdere onderdelen. Het huidige systeem valt volgens Mark Visser(Bestuur) niet een systeem te noemen. Het bevat alleen maar losse programma’s. Als er dus iets gezocht moet worden dan </w:t>
      </w:r>
      <w:r w:rsidR="00B07105">
        <w:t>zijn er veel programma’s bij betrokken en dat neemt veel tijd in beslag.</w:t>
      </w:r>
    </w:p>
    <w:p w:rsidR="00DB7D5B" w:rsidRDefault="00B07105" w:rsidP="00B07105">
      <w:pPr>
        <w:jc w:val="both"/>
      </w:pPr>
      <w:r>
        <w:t>Het hoofddoel is dan ook dat er een volledig systeem komt waar alle betrokkenen mee kunn</w:t>
      </w:r>
      <w:bookmarkStart w:id="2" w:name="_GoBack"/>
      <w:bookmarkEnd w:id="2"/>
      <w:r>
        <w:t>en werken.</w:t>
      </w:r>
      <w:r w:rsidR="00DB7D5B">
        <w:br w:type="page"/>
      </w:r>
    </w:p>
    <w:p w:rsidR="00D11D94" w:rsidRDefault="00D11D94">
      <w:pPr>
        <w:spacing w:line="276" w:lineRule="auto"/>
      </w:pPr>
    </w:p>
    <w:p w:rsidR="00D11D94" w:rsidRDefault="00D11D94" w:rsidP="00D11D94">
      <w:pPr>
        <w:pStyle w:val="Kop1"/>
      </w:pPr>
      <w:bookmarkStart w:id="3" w:name="_Toc475000147"/>
      <w:r>
        <w:t>Mensen</w:t>
      </w:r>
      <w:bookmarkEnd w:id="3"/>
    </w:p>
    <w:p w:rsidR="00D11D94" w:rsidRDefault="00D11D94">
      <w:pPr>
        <w:spacing w:line="276" w:lineRule="auto"/>
      </w:pPr>
      <w:r>
        <w:br w:type="page"/>
      </w:r>
    </w:p>
    <w:p w:rsidR="00BD3E1B" w:rsidRDefault="00D11D94" w:rsidP="00D11D94">
      <w:pPr>
        <w:pStyle w:val="Kop1"/>
      </w:pPr>
      <w:bookmarkStart w:id="4" w:name="_Toc475000148"/>
      <w:r>
        <w:lastRenderedPageBreak/>
        <w:t>Processen</w:t>
      </w:r>
      <w:bookmarkEnd w:id="4"/>
    </w:p>
    <w:p w:rsidR="00BD3E1B" w:rsidRDefault="00BD3E1B">
      <w:pPr>
        <w:spacing w:line="276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:rsidR="00BD3E1B" w:rsidRDefault="00BD3E1B" w:rsidP="00D11D94">
      <w:pPr>
        <w:pStyle w:val="Kop1"/>
      </w:pPr>
      <w:bookmarkStart w:id="5" w:name="_Toc475000149"/>
      <w:r>
        <w:lastRenderedPageBreak/>
        <w:t>Informatie</w:t>
      </w:r>
      <w:bookmarkEnd w:id="5"/>
    </w:p>
    <w:p w:rsidR="00BD3E1B" w:rsidRDefault="00BD3E1B">
      <w:pPr>
        <w:spacing w:line="276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:rsidR="00BD3E1B" w:rsidRDefault="00BD3E1B" w:rsidP="00D11D94">
      <w:pPr>
        <w:pStyle w:val="Kop1"/>
      </w:pPr>
      <w:bookmarkStart w:id="6" w:name="_Toc475000150"/>
      <w:r>
        <w:lastRenderedPageBreak/>
        <w:t>Middelen</w:t>
      </w:r>
      <w:bookmarkEnd w:id="6"/>
    </w:p>
    <w:p w:rsidR="00BD3E1B" w:rsidRDefault="00BD3E1B">
      <w:pPr>
        <w:spacing w:line="276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:rsidR="00267630" w:rsidRDefault="00BD3E1B" w:rsidP="00D11D94">
      <w:pPr>
        <w:pStyle w:val="Kop1"/>
      </w:pPr>
      <w:bookmarkStart w:id="7" w:name="_Toc475000151"/>
      <w:r>
        <w:lastRenderedPageBreak/>
        <w:t>Besturing</w:t>
      </w:r>
      <w:bookmarkEnd w:id="7"/>
    </w:p>
    <w:p w:rsidR="00267630" w:rsidRDefault="00267630">
      <w:pPr>
        <w:spacing w:line="276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:rsidR="00267630" w:rsidRDefault="00267630" w:rsidP="00D11D94">
      <w:pPr>
        <w:pStyle w:val="Kop1"/>
      </w:pPr>
      <w:bookmarkStart w:id="8" w:name="_Toc475000152"/>
      <w:r>
        <w:lastRenderedPageBreak/>
        <w:t>Conclusie</w:t>
      </w:r>
      <w:bookmarkEnd w:id="8"/>
    </w:p>
    <w:p w:rsidR="00267630" w:rsidRDefault="00267630">
      <w:pPr>
        <w:spacing w:line="276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:rsidR="006A4866" w:rsidRDefault="00267630" w:rsidP="00D11D94">
      <w:pPr>
        <w:pStyle w:val="Kop1"/>
      </w:pPr>
      <w:bookmarkStart w:id="9" w:name="_Toc475000153"/>
      <w:r>
        <w:lastRenderedPageBreak/>
        <w:t>Bronnen</w:t>
      </w:r>
      <w:bookmarkEnd w:id="9"/>
    </w:p>
    <w:p w:rsidR="00267630" w:rsidRPr="00267630" w:rsidRDefault="00267630" w:rsidP="00267630">
      <w:pPr>
        <w:pStyle w:val="Lijstalinea"/>
        <w:numPr>
          <w:ilvl w:val="0"/>
          <w:numId w:val="1"/>
        </w:numPr>
      </w:pPr>
      <w:r>
        <w:t xml:space="preserve">Mark Visser, Bestuurder van het </w:t>
      </w:r>
      <w:proofErr w:type="spellStart"/>
      <w:r>
        <w:t>MiddenPolder</w:t>
      </w:r>
      <w:proofErr w:type="spellEnd"/>
      <w:r>
        <w:t xml:space="preserve"> ziekenhuis</w:t>
      </w:r>
    </w:p>
    <w:sectPr w:rsidR="00267630" w:rsidRPr="00267630">
      <w:footerReference w:type="default" r:id="rId10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943" w:rsidRDefault="00125943">
      <w:pPr>
        <w:spacing w:after="0" w:line="240" w:lineRule="auto"/>
      </w:pPr>
      <w:r>
        <w:separator/>
      </w:r>
    </w:p>
  </w:endnote>
  <w:endnote w:type="continuationSeparator" w:id="0">
    <w:p w:rsidR="00125943" w:rsidRDefault="0012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866" w:rsidRDefault="003914C4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kstva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4866" w:rsidRDefault="006A4866">
                          <w:pPr>
                            <w:pStyle w:val="Geenafstand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Dji4OUtQIAALQFAAAO&#10;AAAAAAAAAAAAAAAAAC4CAABkcnMvZTJvRG9jLnhtbFBLAQItABQABgAIAAAAIQBRDD5u2wAAAAUB&#10;AAAPAAAAAAAAAAAAAAAAAA8FAABkcnMvZG93bnJldi54bWxQSwUGAAAAAAQABADzAAAAFwYAAAAA&#10;" filled="f" stroked="f">
              <v:textbox style="mso-fit-shape-to-text:t" inset=",0,,0">
                <w:txbxContent>
                  <w:p w:rsidR="006A4866" w:rsidRDefault="006A4866">
                    <w:pPr>
                      <w:pStyle w:val="Geenafstand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kstva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4866" w:rsidRDefault="003914C4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B07105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" filled="f" stroked="f">
              <v:textbox style="layout-flow:vertical">
                <w:txbxContent>
                  <w:p w:rsidR="006A4866" w:rsidRDefault="003914C4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B07105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3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12F2AAB" id="Rechthoek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JlgIAADQ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q3jWiZYCAAA0BQAADgAAAAAAAAAAAAAAAAAuAgAAZHJzL2Uyb0RvYy54&#10;bWxQSwECLQAUAAYACAAAACEAIS7dOt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BDE6AE9" id="Rechthoek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pKmAIAADM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D2OupKmAIAADMFAAAOAAAAAAAAAAAAAAAAAC4CAABkcnMvZTJvRG9j&#10;LnhtbFBLAQItABQABgAIAAAAIQCa48A53QAAAAQ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4378466" id="Rechthoek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dvlwIAADM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943" w:rsidRDefault="00125943">
      <w:pPr>
        <w:spacing w:after="0" w:line="240" w:lineRule="auto"/>
      </w:pPr>
      <w:r>
        <w:separator/>
      </w:r>
    </w:p>
  </w:footnote>
  <w:footnote w:type="continuationSeparator" w:id="0">
    <w:p w:rsidR="00125943" w:rsidRDefault="0012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B196F"/>
    <w:multiLevelType w:val="hybridMultilevel"/>
    <w:tmpl w:val="898AEA06"/>
    <w:lvl w:ilvl="0" w:tplc="ACA4C4E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4"/>
    <w:rsid w:val="00125943"/>
    <w:rsid w:val="00212601"/>
    <w:rsid w:val="00267630"/>
    <w:rsid w:val="003914C4"/>
    <w:rsid w:val="006A4866"/>
    <w:rsid w:val="00713402"/>
    <w:rsid w:val="00B07105"/>
    <w:rsid w:val="00BD3E1B"/>
    <w:rsid w:val="00D11D94"/>
    <w:rsid w:val="00DB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F55AA"/>
  <w15:docId w15:val="{418425DD-6B36-477D-B04A-6047A0E4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Inhopg1">
    <w:name w:val="toc 1"/>
    <w:basedOn w:val="Standaard"/>
    <w:next w:val="Standaard"/>
    <w:autoRedefine/>
    <w:uiPriority w:val="39"/>
    <w:unhideWhenUsed/>
    <w:rsid w:val="00D11D9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11D94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Rapport%20(ontwerp%20Essentie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F2C2D9FA194020ADBAAB72764B4F2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E25658-A325-464F-9892-7DADE5484002}"/>
      </w:docPartPr>
      <w:docPartBody>
        <w:p w:rsidR="00017CA0" w:rsidRDefault="00BA23E2">
          <w:pPr>
            <w:pStyle w:val="F3F2C2D9FA194020ADBAAB72764B4F2F"/>
          </w:pPr>
          <w:r>
            <w:t>[Titel van document]</w:t>
          </w:r>
        </w:p>
      </w:docPartBody>
    </w:docPart>
    <w:docPart>
      <w:docPartPr>
        <w:name w:val="B9A24F31298F4385B0F837184B5688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0D46EF-6428-4D35-BAA9-F8F6C600A8A8}"/>
      </w:docPartPr>
      <w:docPartBody>
        <w:p w:rsidR="00017CA0" w:rsidRDefault="00BA23E2">
          <w:pPr>
            <w:pStyle w:val="B9A24F31298F4385B0F837184B568882"/>
          </w:pPr>
          <w:r>
            <w:t>[Ondertitel van het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E2"/>
    <w:rsid w:val="00017CA0"/>
    <w:rsid w:val="00114A04"/>
    <w:rsid w:val="00BA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3F2C2D9FA194020ADBAAB72764B4F2F">
    <w:name w:val="F3F2C2D9FA194020ADBAAB72764B4F2F"/>
  </w:style>
  <w:style w:type="paragraph" w:customStyle="1" w:styleId="B9A24F31298F4385B0F837184B568882">
    <w:name w:val="B9A24F31298F4385B0F837184B568882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3256C76186A4FDFB807FB925D35942F">
    <w:name w:val="13256C76186A4FDFB807FB925D359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07082-4D56-4630-A611-3C23E8AE8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D7711-F7A9-450E-B50D-E72269D0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Essentieel).dotx</Template>
  <TotalTime>37</TotalTime>
  <Pages>11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Veranderingsanalyse</vt:lpstr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Veranderingsanalyse</dc:title>
  <dc:subject>Middenpolder</dc:subject>
  <dc:creator>Michael van den Heuvel.</dc:creator>
  <cp:keywords/>
  <cp:lastModifiedBy>Michael van den Heuvel.</cp:lastModifiedBy>
  <cp:revision>5</cp:revision>
  <dcterms:created xsi:type="dcterms:W3CDTF">2017-02-16T08:05:00Z</dcterms:created>
  <dcterms:modified xsi:type="dcterms:W3CDTF">2017-02-16T09:30:00Z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