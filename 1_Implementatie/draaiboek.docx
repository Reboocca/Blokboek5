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-1410150343"/>
        <w:docPartObj>
          <w:docPartGallery w:val="Cover Pages"/>
          <w:docPartUnique/>
        </w:docPartObj>
      </w:sdtPr>
      <w:sdtEndPr/>
      <w:sdtContent>
        <w:p w:rsidR="002D770C" w:rsidRPr="002D770C" w:rsidRDefault="00F71CC7" w:rsidP="002D770C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1280160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r w:rsidR="008F12D4">
                                  <w:t>1.0</w:t>
                                </w:r>
                              </w:p>
                              <w:sdt>
                                <w:sdtPr>
                                  <w:alias w:val="Date"/>
                                  <w:tag w:val=""/>
                                  <w:id w:val="602156663"/>
                                  <w:placeholder>
                                    <w:docPart w:val="BEF14625EA88499293FF8CA5246B7A65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Subtitle"/>
                                    </w:pPr>
                                    <w:r>
                                      <w:t>March 23,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left:0;text-align:left;margin-left:237.05pt;margin-top:100.8pt;width:288.25pt;height:287.5pt;z-index:251662336;visibility:visible;mso-wrap-style:square;mso-width-percent:471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" filled="f" stroked="f" strokeweight=".5pt">
                    <v:textbox style="mso-fit-shape-to-text:t" inset="0,0,0,0">
                      <w:txbxContent>
                        <w:p w:rsidR="002F21A1" w:rsidRDefault="00F71CC7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r w:rsidR="008F12D4">
                            <w:t>1.0</w:t>
                          </w:r>
                        </w:p>
                        <w:sdt>
                          <w:sdtPr>
                            <w:alias w:val="Date"/>
                            <w:tag w:val=""/>
                            <w:id w:val="602156663"/>
                            <w:placeholder>
                              <w:docPart w:val="BEF14625EA88499293FF8CA5246B7A65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March 23,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714375"/>
                    <wp:effectExtent l="0" t="0" r="0" b="9525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14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F71CC7">
                                <w:pPr>
                                  <w:pStyle w:val="Contactinfo"/>
                                </w:pPr>
                                <w:r>
                                  <w:t xml:space="preserve">Presented by: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beau taapken</w:t>
                                    </w:r>
                                  </w:sdtContent>
                                </w:sdt>
                                <w:r w:rsidR="008F12D4">
                                  <w:t>, Giel merkelbach, Rebecca broens, michael van de</w:t>
                                </w:r>
                                <w:r w:rsidR="00B94843">
                                  <w:t>n</w:t>
                                </w:r>
                                <w:r w:rsidR="008F12D4">
                                  <w:t xml:space="preserve"> heuvel</w:t>
                                </w:r>
                              </w:p>
                              <w:p w:rsidR="002F21A1" w:rsidRDefault="002F62C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>Comp-u-service</w:t>
                                    </w:r>
                                  </w:sdtContent>
                                </w:sdt>
                              </w:p>
                              <w:p w:rsidR="002F21A1" w:rsidRDefault="002F62CD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F12D4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5" o:spid="_x0000_s1027" type="#_x0000_t202" alt="Presenter, company name and address" style="position:absolute;left:0;text-align:left;margin-left:401.8pt;margin-top:0;width:453pt;height:56.25pt;z-index:251661312;visibility:visible;mso-wrap-style:square;mso-width-percent:471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47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" filled="f" stroked="f" strokeweight=".5pt">
                    <v:textbox inset="0,0,0,0">
                      <w:txbxContent>
                        <w:p w:rsidR="002F21A1" w:rsidRDefault="00F71CC7">
                          <w:pPr>
                            <w:pStyle w:val="Contactinfo"/>
                          </w:pPr>
                          <w:r>
                            <w:t xml:space="preserve">Presented by: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F12D4">
                                <w:t>beau taapken</w:t>
                              </w:r>
                            </w:sdtContent>
                          </w:sdt>
                          <w:r w:rsidR="008F12D4">
                            <w:t>, Giel merkelbach, Rebecca broens, michael van de</w:t>
                          </w:r>
                          <w:r w:rsidR="00B94843">
                            <w:t>n</w:t>
                          </w:r>
                          <w:r w:rsidR="008F12D4">
                            <w:t xml:space="preserve"> heuvel</w:t>
                          </w:r>
                        </w:p>
                        <w:p w:rsidR="002F21A1" w:rsidRDefault="002D7DDC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F12D4">
                                <w:t>Comp-u-service</w:t>
                              </w:r>
                            </w:sdtContent>
                          </w:sdt>
                        </w:p>
                        <w:p w:rsidR="002F21A1" w:rsidRDefault="002D7DDC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F12D4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21A1" w:rsidRDefault="008F12D4">
                                <w:pPr>
                                  <w:pStyle w:val="Title"/>
                                </w:pPr>
                                <w:r>
                                  <w:t>Draaiboek</w:t>
                                </w:r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21A1" w:rsidRDefault="008F12D4">
                                    <w:pPr>
                                      <w:pStyle w:val="Subtitle"/>
                                    </w:pPr>
                                    <w:r>
                                      <w:t>Middenpolder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37" o:spid="_x0000_s1028" type="#_x0000_t202" alt="Title and subtitle" style="position:absolute;left:0;text-align:left;margin-left:383.7pt;margin-top:309.6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2F21A1" w:rsidRDefault="008F12D4">
                          <w:pPr>
                            <w:pStyle w:val="Title"/>
                          </w:pPr>
                          <w:r>
                            <w:t>Draaiboek</w:t>
                          </w:r>
                        </w:p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21A1" w:rsidRDefault="008F12D4">
                              <w:pPr>
                                <w:pStyle w:val="Subtitle"/>
                              </w:pPr>
                              <w:r>
                                <w:t>Middenpolder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br w:type="page"/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64384" behindDoc="0" locked="1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descr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0E7D28" id="Group 38" o:spid="_x0000_s1026" alt="Decorative sidebar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ZnI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Ao1ZnI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bookmarkEnd w:id="0" w:displacedByCustomXml="next"/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1763802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770C" w:rsidRDefault="00B917E2">
          <w:pPr>
            <w:pStyle w:val="TOCHeading"/>
          </w:pPr>
          <w:r>
            <w:t>Inhoud</w:t>
          </w:r>
        </w:p>
        <w:p w:rsidR="00B917E2" w:rsidRDefault="002D770C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27790" w:history="1">
            <w:r w:rsidR="00B917E2" w:rsidRPr="000A61C9">
              <w:rPr>
                <w:rStyle w:val="Hyperlink"/>
                <w:noProof/>
              </w:rPr>
              <w:t>Inleiding</w:t>
            </w:r>
            <w:r w:rsidR="00B917E2">
              <w:rPr>
                <w:noProof/>
                <w:webHidden/>
              </w:rPr>
              <w:tab/>
            </w:r>
            <w:r w:rsidR="00B917E2">
              <w:rPr>
                <w:noProof/>
                <w:webHidden/>
              </w:rPr>
              <w:fldChar w:fldCharType="begin"/>
            </w:r>
            <w:r w:rsidR="00B917E2">
              <w:rPr>
                <w:noProof/>
                <w:webHidden/>
              </w:rPr>
              <w:instrText xml:space="preserve"> PAGEREF _Toc478027790 \h </w:instrText>
            </w:r>
            <w:r w:rsidR="00B917E2">
              <w:rPr>
                <w:noProof/>
                <w:webHidden/>
              </w:rPr>
            </w:r>
            <w:r w:rsidR="00B917E2">
              <w:rPr>
                <w:noProof/>
                <w:webHidden/>
              </w:rPr>
              <w:fldChar w:fldCharType="separate"/>
            </w:r>
            <w:r w:rsidR="00B917E2">
              <w:rPr>
                <w:noProof/>
                <w:webHidden/>
              </w:rPr>
              <w:t>2</w:t>
            </w:r>
            <w:r w:rsidR="00B917E2">
              <w:rPr>
                <w:noProof/>
                <w:webHidden/>
              </w:rPr>
              <w:fldChar w:fldCharType="end"/>
            </w:r>
          </w:hyperlink>
        </w:p>
        <w:p w:rsidR="00B917E2" w:rsidRDefault="002F62C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78027791" w:history="1">
            <w:r w:rsidR="00B917E2" w:rsidRPr="000A61C9">
              <w:rPr>
                <w:rStyle w:val="Hyperlink"/>
                <w:noProof/>
              </w:rPr>
              <w:t>Taken en acties</w:t>
            </w:r>
            <w:r w:rsidR="00B917E2">
              <w:rPr>
                <w:noProof/>
                <w:webHidden/>
              </w:rPr>
              <w:tab/>
            </w:r>
            <w:r w:rsidR="00B917E2">
              <w:rPr>
                <w:noProof/>
                <w:webHidden/>
              </w:rPr>
              <w:fldChar w:fldCharType="begin"/>
            </w:r>
            <w:r w:rsidR="00B917E2">
              <w:rPr>
                <w:noProof/>
                <w:webHidden/>
              </w:rPr>
              <w:instrText xml:space="preserve"> PAGEREF _Toc478027791 \h </w:instrText>
            </w:r>
            <w:r w:rsidR="00B917E2">
              <w:rPr>
                <w:noProof/>
                <w:webHidden/>
              </w:rPr>
            </w:r>
            <w:r w:rsidR="00B917E2">
              <w:rPr>
                <w:noProof/>
                <w:webHidden/>
              </w:rPr>
              <w:fldChar w:fldCharType="separate"/>
            </w:r>
            <w:r w:rsidR="00B917E2">
              <w:rPr>
                <w:noProof/>
                <w:webHidden/>
              </w:rPr>
              <w:t>3</w:t>
            </w:r>
            <w:r w:rsidR="00B917E2">
              <w:rPr>
                <w:noProof/>
                <w:webHidden/>
              </w:rPr>
              <w:fldChar w:fldCharType="end"/>
            </w:r>
          </w:hyperlink>
        </w:p>
        <w:p w:rsidR="00B917E2" w:rsidRDefault="002F62CD">
          <w:pPr>
            <w:pStyle w:val="TOC1"/>
            <w:tabs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478027792" w:history="1">
            <w:r w:rsidR="00B917E2" w:rsidRPr="000A61C9">
              <w:rPr>
                <w:rStyle w:val="Hyperlink"/>
                <w:noProof/>
              </w:rPr>
              <w:t>Dagenplanning</w:t>
            </w:r>
            <w:r w:rsidR="00B917E2">
              <w:rPr>
                <w:noProof/>
                <w:webHidden/>
              </w:rPr>
              <w:tab/>
            </w:r>
            <w:r w:rsidR="00B917E2">
              <w:rPr>
                <w:noProof/>
                <w:webHidden/>
              </w:rPr>
              <w:fldChar w:fldCharType="begin"/>
            </w:r>
            <w:r w:rsidR="00B917E2">
              <w:rPr>
                <w:noProof/>
                <w:webHidden/>
              </w:rPr>
              <w:instrText xml:space="preserve"> PAGEREF _Toc478027792 \h </w:instrText>
            </w:r>
            <w:r w:rsidR="00B917E2">
              <w:rPr>
                <w:noProof/>
                <w:webHidden/>
              </w:rPr>
            </w:r>
            <w:r w:rsidR="00B917E2">
              <w:rPr>
                <w:noProof/>
                <w:webHidden/>
              </w:rPr>
              <w:fldChar w:fldCharType="separate"/>
            </w:r>
            <w:r w:rsidR="00B917E2">
              <w:rPr>
                <w:noProof/>
                <w:webHidden/>
              </w:rPr>
              <w:t>4</w:t>
            </w:r>
            <w:r w:rsidR="00B917E2">
              <w:rPr>
                <w:noProof/>
                <w:webHidden/>
              </w:rPr>
              <w:fldChar w:fldCharType="end"/>
            </w:r>
          </w:hyperlink>
        </w:p>
        <w:p w:rsidR="002D770C" w:rsidRDefault="002D770C">
          <w:r>
            <w:rPr>
              <w:b/>
              <w:bCs/>
              <w:noProof/>
            </w:rPr>
            <w:fldChar w:fldCharType="end"/>
          </w:r>
        </w:p>
      </w:sdtContent>
    </w:sdt>
    <w:p w:rsidR="002D770C" w:rsidRDefault="002D770C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caps/>
          <w:color w:val="94B6D2" w:themeColor="accent1"/>
          <w:sz w:val="28"/>
          <w:szCs w:val="28"/>
        </w:rPr>
      </w:pPr>
    </w:p>
    <w:p w:rsidR="008F12D4" w:rsidRDefault="008F12D4" w:rsidP="008F12D4">
      <w:pPr>
        <w:pStyle w:val="Heading1"/>
        <w:ind w:left="0"/>
      </w:pPr>
      <w:bookmarkStart w:id="1" w:name="_Toc478027790"/>
      <w:r>
        <w:lastRenderedPageBreak/>
        <w:t>Inleiding</w:t>
      </w:r>
      <w:bookmarkEnd w:id="1"/>
    </w:p>
    <w:p w:rsidR="008F12D4" w:rsidRDefault="008F12D4" w:rsidP="008F12D4">
      <w:r>
        <w:t xml:space="preserve">In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draaiboek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we wat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over de taken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acties</w:t>
      </w:r>
      <w:proofErr w:type="spellEnd"/>
      <w:r>
        <w:t>.</w:t>
      </w:r>
    </w:p>
    <w:p w:rsidR="008F12D4" w:rsidRDefault="008F12D4">
      <w:pPr>
        <w:spacing w:before="0" w:after="240" w:line="252" w:lineRule="auto"/>
        <w:ind w:left="0" w:right="0"/>
      </w:pPr>
      <w:r>
        <w:br w:type="page"/>
      </w:r>
    </w:p>
    <w:p w:rsidR="008F12D4" w:rsidRDefault="008F12D4" w:rsidP="008F12D4">
      <w:pPr>
        <w:pStyle w:val="Heading1"/>
      </w:pPr>
      <w:bookmarkStart w:id="2" w:name="_Toc478027791"/>
      <w:r>
        <w:lastRenderedPageBreak/>
        <w:t>Taken en acties</w:t>
      </w:r>
      <w:bookmarkEnd w:id="2"/>
    </w:p>
    <w:p w:rsidR="00B912D2" w:rsidRPr="00B912D2" w:rsidRDefault="00B912D2" w:rsidP="00B912D2"/>
    <w:tbl>
      <w:tblPr>
        <w:tblStyle w:val="GridTable4-Accent1"/>
        <w:tblW w:w="9674" w:type="dxa"/>
        <w:tblLook w:val="04A0" w:firstRow="1" w:lastRow="0" w:firstColumn="1" w:lastColumn="0" w:noHBand="0" w:noVBand="1"/>
      </w:tblPr>
      <w:tblGrid>
        <w:gridCol w:w="958"/>
        <w:gridCol w:w="958"/>
        <w:gridCol w:w="1748"/>
        <w:gridCol w:w="2002"/>
        <w:gridCol w:w="1303"/>
        <w:gridCol w:w="1339"/>
        <w:gridCol w:w="1366"/>
      </w:tblGrid>
      <w:tr w:rsidR="00B3396D" w:rsidTr="00F23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8F12D4" w:rsidRDefault="008F12D4" w:rsidP="008F12D4">
            <w:pPr>
              <w:ind w:left="0"/>
            </w:pPr>
            <w:proofErr w:type="spellStart"/>
            <w:r>
              <w:t>Tijdstip</w:t>
            </w:r>
            <w:proofErr w:type="spellEnd"/>
            <w:r>
              <w:br/>
              <w:t>Begin</w:t>
            </w:r>
          </w:p>
        </w:tc>
        <w:tc>
          <w:tcPr>
            <w:tcW w:w="958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Tijdstip</w:t>
            </w:r>
            <w:proofErr w:type="spellEnd"/>
            <w:r>
              <w:br/>
            </w:r>
            <w:proofErr w:type="spellStart"/>
            <w:r>
              <w:t>Einde</w:t>
            </w:r>
            <w:proofErr w:type="spellEnd"/>
          </w:p>
        </w:tc>
        <w:tc>
          <w:tcPr>
            <w:tcW w:w="1748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Wat?</w:t>
            </w:r>
          </w:p>
        </w:tc>
        <w:tc>
          <w:tcPr>
            <w:tcW w:w="2002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Wie</w:t>
            </w:r>
            <w:proofErr w:type="spellEnd"/>
            <w:r>
              <w:t>?</w:t>
            </w:r>
            <w:r>
              <w:br/>
              <w:t>(</w:t>
            </w:r>
            <w:proofErr w:type="spellStart"/>
            <w:r>
              <w:t>Verantwoordelijk</w:t>
            </w:r>
            <w:proofErr w:type="spellEnd"/>
            <w:r>
              <w:t>)</w:t>
            </w:r>
          </w:p>
        </w:tc>
        <w:tc>
          <w:tcPr>
            <w:tcW w:w="1303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Locatie</w:t>
            </w:r>
            <w:proofErr w:type="spellEnd"/>
          </w:p>
        </w:tc>
        <w:tc>
          <w:tcPr>
            <w:tcW w:w="1339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Leverancier</w:t>
            </w:r>
            <w:proofErr w:type="spellEnd"/>
          </w:p>
        </w:tc>
        <w:tc>
          <w:tcPr>
            <w:tcW w:w="1366" w:type="dxa"/>
          </w:tcPr>
          <w:p w:rsidR="008F12D4" w:rsidRDefault="008F12D4" w:rsidP="008F12D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Comments/</w:t>
            </w:r>
            <w:r>
              <w:br/>
            </w:r>
            <w:proofErr w:type="spellStart"/>
            <w:r>
              <w:t>vragen</w:t>
            </w:r>
            <w:proofErr w:type="spellEnd"/>
          </w:p>
        </w:tc>
      </w:tr>
      <w:tr w:rsidR="00B3396D" w:rsidTr="00F2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8F12D4" w:rsidRDefault="00C3357A" w:rsidP="008F12D4">
            <w:pPr>
              <w:ind w:left="0"/>
            </w:pPr>
            <w:r>
              <w:t>14-2-2017</w:t>
            </w:r>
          </w:p>
        </w:tc>
        <w:tc>
          <w:tcPr>
            <w:tcW w:w="958" w:type="dxa"/>
          </w:tcPr>
          <w:p w:rsidR="008F12D4" w:rsidRDefault="00C3357A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23-06-2017</w:t>
            </w:r>
          </w:p>
        </w:tc>
        <w:tc>
          <w:tcPr>
            <w:tcW w:w="1748" w:type="dxa"/>
          </w:tcPr>
          <w:p w:rsidR="008F12D4" w:rsidRDefault="008F12D4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Parkeerterrein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applicatie</w:t>
            </w:r>
            <w:proofErr w:type="spellEnd"/>
          </w:p>
        </w:tc>
        <w:tc>
          <w:tcPr>
            <w:tcW w:w="2002" w:type="dxa"/>
          </w:tcPr>
          <w:p w:rsidR="008F12D4" w:rsidRDefault="00B94843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 Taapken</w:t>
            </w:r>
          </w:p>
        </w:tc>
        <w:tc>
          <w:tcPr>
            <w:tcW w:w="1303" w:type="dxa"/>
          </w:tcPr>
          <w:p w:rsidR="008F12D4" w:rsidRDefault="00B3396D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Amersfoort</w:t>
            </w:r>
          </w:p>
        </w:tc>
        <w:tc>
          <w:tcPr>
            <w:tcW w:w="1339" w:type="dxa"/>
          </w:tcPr>
          <w:p w:rsidR="008F12D4" w:rsidRDefault="00B94843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8F12D4" w:rsidRDefault="008F12D4" w:rsidP="008F12D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F2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8F12D4" w:rsidRDefault="00C3357A" w:rsidP="008F12D4">
            <w:pPr>
              <w:ind w:left="0"/>
            </w:pPr>
            <w:r>
              <w:t>15-02-2017</w:t>
            </w:r>
          </w:p>
        </w:tc>
        <w:tc>
          <w:tcPr>
            <w:tcW w:w="958" w:type="dxa"/>
          </w:tcPr>
          <w:p w:rsidR="008F12D4" w:rsidRDefault="00C3357A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09-06-2017</w:t>
            </w:r>
          </w:p>
        </w:tc>
        <w:tc>
          <w:tcPr>
            <w:tcW w:w="1748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Voorraadbeheer</w:t>
            </w:r>
            <w:proofErr w:type="spellEnd"/>
            <w:r>
              <w:br/>
            </w:r>
            <w:proofErr w:type="spellStart"/>
            <w:r>
              <w:t>applicatie</w:t>
            </w:r>
            <w:proofErr w:type="spellEnd"/>
          </w:p>
        </w:tc>
        <w:tc>
          <w:tcPr>
            <w:tcW w:w="2002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Giel </w:t>
            </w:r>
            <w:proofErr w:type="spellStart"/>
            <w:r>
              <w:t>Merkelbach</w:t>
            </w:r>
            <w:proofErr w:type="spellEnd"/>
          </w:p>
        </w:tc>
        <w:tc>
          <w:tcPr>
            <w:tcW w:w="1303" w:type="dxa"/>
          </w:tcPr>
          <w:p w:rsidR="008F12D4" w:rsidRDefault="00B3396D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Amersfoort</w:t>
            </w:r>
          </w:p>
        </w:tc>
        <w:tc>
          <w:tcPr>
            <w:tcW w:w="1339" w:type="dxa"/>
          </w:tcPr>
          <w:p w:rsidR="008F12D4" w:rsidRDefault="00B94843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8F12D4" w:rsidRDefault="008F12D4" w:rsidP="008F12D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F2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5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E-learning</w:t>
            </w:r>
            <w:r>
              <w:br/>
            </w:r>
            <w:proofErr w:type="spellStart"/>
            <w:r>
              <w:t>applicatie</w:t>
            </w:r>
            <w:proofErr w:type="spellEnd"/>
          </w:p>
        </w:tc>
        <w:tc>
          <w:tcPr>
            <w:tcW w:w="2002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Rebecca </w:t>
            </w:r>
            <w:proofErr w:type="spellStart"/>
            <w:r>
              <w:t>Broens</w:t>
            </w:r>
            <w:proofErr w:type="spellEnd"/>
          </w:p>
        </w:tc>
        <w:tc>
          <w:tcPr>
            <w:tcW w:w="130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7A">
              <w:t>Amersfoort</w:t>
            </w:r>
          </w:p>
        </w:tc>
        <w:tc>
          <w:tcPr>
            <w:tcW w:w="133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F2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B3396D" w:rsidRDefault="00B3396D" w:rsidP="00B3396D">
            <w:pPr>
              <w:ind w:left="0"/>
            </w:pPr>
            <w:r>
              <w:t>09-02-2017</w:t>
            </w:r>
          </w:p>
        </w:tc>
        <w:tc>
          <w:tcPr>
            <w:tcW w:w="95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24-03-2017</w:t>
            </w:r>
          </w:p>
        </w:tc>
        <w:tc>
          <w:tcPr>
            <w:tcW w:w="174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Implementatie</w:t>
            </w:r>
            <w:proofErr w:type="spellEnd"/>
          </w:p>
        </w:tc>
        <w:tc>
          <w:tcPr>
            <w:tcW w:w="2002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v</w:t>
            </w:r>
            <w:r w:rsidR="00F2303A">
              <w:t xml:space="preserve">an den </w:t>
            </w:r>
            <w:proofErr w:type="spellStart"/>
            <w:r>
              <w:t>Heuvel</w:t>
            </w:r>
            <w:proofErr w:type="spellEnd"/>
          </w:p>
        </w:tc>
        <w:tc>
          <w:tcPr>
            <w:tcW w:w="1303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7A">
              <w:t>Amersfoort</w:t>
            </w:r>
          </w:p>
        </w:tc>
        <w:tc>
          <w:tcPr>
            <w:tcW w:w="1339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303A" w:rsidTr="00F2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F2303A" w:rsidRDefault="00F2303A" w:rsidP="00F2303A">
            <w:pPr>
              <w:ind w:left="0"/>
            </w:pPr>
            <w:r>
              <w:t>14-02-2017</w:t>
            </w:r>
          </w:p>
        </w:tc>
        <w:tc>
          <w:tcPr>
            <w:tcW w:w="958" w:type="dxa"/>
          </w:tcPr>
          <w:p w:rsidR="00F2303A" w:rsidRDefault="00F2303A" w:rsidP="00F230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48" w:type="dxa"/>
          </w:tcPr>
          <w:p w:rsidR="00F2303A" w:rsidRDefault="00F2303A" w:rsidP="00F230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Conversie</w:t>
            </w:r>
            <w:proofErr w:type="spellEnd"/>
          </w:p>
        </w:tc>
        <w:tc>
          <w:tcPr>
            <w:tcW w:w="2002" w:type="dxa"/>
          </w:tcPr>
          <w:p w:rsidR="00F2303A" w:rsidRDefault="00F2303A" w:rsidP="00F230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van den </w:t>
            </w:r>
            <w:proofErr w:type="spellStart"/>
            <w:r>
              <w:t>Heuvel</w:t>
            </w:r>
            <w:proofErr w:type="spellEnd"/>
          </w:p>
        </w:tc>
        <w:tc>
          <w:tcPr>
            <w:tcW w:w="1303" w:type="dxa"/>
          </w:tcPr>
          <w:p w:rsidR="00F2303A" w:rsidRDefault="00F2303A" w:rsidP="00F230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339" w:type="dxa"/>
          </w:tcPr>
          <w:p w:rsidR="00F2303A" w:rsidRDefault="00F2303A" w:rsidP="00F230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F2303A" w:rsidRDefault="00F2303A" w:rsidP="00F2303A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303A" w:rsidTr="00F2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F2303A" w:rsidRDefault="00F2303A" w:rsidP="00F2303A">
            <w:pPr>
              <w:ind w:left="0"/>
            </w:pPr>
            <w:r>
              <w:t>14-02-2017</w:t>
            </w:r>
          </w:p>
        </w:tc>
        <w:tc>
          <w:tcPr>
            <w:tcW w:w="958" w:type="dxa"/>
          </w:tcPr>
          <w:p w:rsidR="00F2303A" w:rsidRDefault="00F2303A" w:rsidP="00F230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18-06-2017</w:t>
            </w:r>
          </w:p>
        </w:tc>
        <w:tc>
          <w:tcPr>
            <w:tcW w:w="1748" w:type="dxa"/>
          </w:tcPr>
          <w:p w:rsidR="00F2303A" w:rsidRDefault="00F2303A" w:rsidP="00F230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Evaluatie</w:t>
            </w:r>
            <w:proofErr w:type="spellEnd"/>
          </w:p>
        </w:tc>
        <w:tc>
          <w:tcPr>
            <w:tcW w:w="2002" w:type="dxa"/>
          </w:tcPr>
          <w:p w:rsidR="00F2303A" w:rsidRDefault="00F2303A" w:rsidP="00F230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Michael van den </w:t>
            </w:r>
            <w:proofErr w:type="spellStart"/>
            <w:r>
              <w:t>Heuvel</w:t>
            </w:r>
            <w:proofErr w:type="spellEnd"/>
          </w:p>
        </w:tc>
        <w:tc>
          <w:tcPr>
            <w:tcW w:w="1303" w:type="dxa"/>
          </w:tcPr>
          <w:p w:rsidR="00F2303A" w:rsidRDefault="00F2303A" w:rsidP="00F230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339" w:type="dxa"/>
          </w:tcPr>
          <w:p w:rsidR="00F2303A" w:rsidRDefault="00F2303A" w:rsidP="00F230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F2303A" w:rsidRDefault="00F2303A" w:rsidP="00F2303A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F2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B3396D" w:rsidRDefault="00B3396D" w:rsidP="00B3396D">
            <w:pPr>
              <w:ind w:left="0"/>
            </w:pPr>
            <w:r>
              <w:t>14-02-2017</w:t>
            </w:r>
          </w:p>
        </w:tc>
        <w:tc>
          <w:tcPr>
            <w:tcW w:w="95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11-06-2017</w:t>
            </w:r>
          </w:p>
        </w:tc>
        <w:tc>
          <w:tcPr>
            <w:tcW w:w="174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</w:t>
            </w:r>
          </w:p>
        </w:tc>
        <w:tc>
          <w:tcPr>
            <w:tcW w:w="2002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Rebecca </w:t>
            </w:r>
            <w:proofErr w:type="spellStart"/>
            <w:r>
              <w:t>Broens</w:t>
            </w:r>
            <w:proofErr w:type="spellEnd"/>
          </w:p>
        </w:tc>
        <w:tc>
          <w:tcPr>
            <w:tcW w:w="130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33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396D" w:rsidTr="00F23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B3396D" w:rsidRDefault="00B3396D" w:rsidP="00B3396D">
            <w:pPr>
              <w:ind w:left="0"/>
            </w:pPr>
            <w:r>
              <w:t>13-02-2017</w:t>
            </w:r>
          </w:p>
        </w:tc>
        <w:tc>
          <w:tcPr>
            <w:tcW w:w="95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09-04-2017</w:t>
            </w:r>
          </w:p>
        </w:tc>
        <w:tc>
          <w:tcPr>
            <w:tcW w:w="1748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Onderhouds</w:t>
            </w:r>
            <w:proofErr w:type="spellEnd"/>
            <w:r>
              <w:t>-</w:t>
            </w:r>
            <w:r>
              <w:br/>
              <w:t>procedures</w:t>
            </w:r>
          </w:p>
        </w:tc>
        <w:tc>
          <w:tcPr>
            <w:tcW w:w="2002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Rebecca </w:t>
            </w:r>
            <w:proofErr w:type="spellStart"/>
            <w:r>
              <w:t>Broens</w:t>
            </w:r>
            <w:proofErr w:type="spellEnd"/>
          </w:p>
        </w:tc>
        <w:tc>
          <w:tcPr>
            <w:tcW w:w="1303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339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B3396D" w:rsidRDefault="00B3396D" w:rsidP="00B3396D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396D" w:rsidTr="00F230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</w:tcPr>
          <w:p w:rsidR="00B3396D" w:rsidRDefault="00B3396D" w:rsidP="00B3396D">
            <w:pPr>
              <w:ind w:left="0"/>
            </w:pPr>
          </w:p>
        </w:tc>
        <w:tc>
          <w:tcPr>
            <w:tcW w:w="95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25-06-2017</w:t>
            </w:r>
          </w:p>
        </w:tc>
        <w:tc>
          <w:tcPr>
            <w:tcW w:w="1748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Oplevering</w:t>
            </w:r>
            <w:proofErr w:type="spellEnd"/>
          </w:p>
        </w:tc>
        <w:tc>
          <w:tcPr>
            <w:tcW w:w="2002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Beau Taapken</w:t>
            </w:r>
          </w:p>
        </w:tc>
        <w:tc>
          <w:tcPr>
            <w:tcW w:w="1303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0AFB">
              <w:t>Amersfoort</w:t>
            </w:r>
          </w:p>
        </w:tc>
        <w:tc>
          <w:tcPr>
            <w:tcW w:w="1339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Comp-U-Service</w:t>
            </w:r>
          </w:p>
        </w:tc>
        <w:tc>
          <w:tcPr>
            <w:tcW w:w="1366" w:type="dxa"/>
          </w:tcPr>
          <w:p w:rsidR="00B3396D" w:rsidRDefault="00B3396D" w:rsidP="00B3396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12D4" w:rsidRDefault="008F12D4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8F12D4"/>
    <w:p w:rsidR="00B912D2" w:rsidRDefault="00B912D2" w:rsidP="00B912D2">
      <w:pPr>
        <w:ind w:left="0"/>
      </w:pPr>
    </w:p>
    <w:p w:rsidR="00B912D2" w:rsidRDefault="00B917E2" w:rsidP="00B912D2">
      <w:pPr>
        <w:pStyle w:val="Heading1"/>
        <w:ind w:left="0"/>
      </w:pPr>
      <w:bookmarkStart w:id="3" w:name="_Toc478027792"/>
      <w:r>
        <w:lastRenderedPageBreak/>
        <w:t>Dagenplanning</w:t>
      </w:r>
      <w:bookmarkEnd w:id="3"/>
    </w:p>
    <w:p w:rsidR="00B912D2" w:rsidRDefault="00B912D2" w:rsidP="008F12D4"/>
    <w:tbl>
      <w:tblPr>
        <w:tblStyle w:val="GridTable4-Accent1"/>
        <w:tblW w:w="9013" w:type="dxa"/>
        <w:tblLook w:val="04A0" w:firstRow="1" w:lastRow="0" w:firstColumn="1" w:lastColumn="0" w:noHBand="0" w:noVBand="1"/>
      </w:tblPr>
      <w:tblGrid>
        <w:gridCol w:w="1903"/>
        <w:gridCol w:w="1890"/>
        <w:gridCol w:w="2250"/>
        <w:gridCol w:w="2970"/>
      </w:tblGrid>
      <w:tr w:rsidR="00B912D2" w:rsidTr="00B91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F147F4">
            <w:pPr>
              <w:ind w:left="0"/>
            </w:pPr>
            <w:r>
              <w:t>Dag</w:t>
            </w:r>
          </w:p>
        </w:tc>
        <w:tc>
          <w:tcPr>
            <w:tcW w:w="189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Tijdstip</w:t>
            </w:r>
            <w:proofErr w:type="spellEnd"/>
            <w:r>
              <w:br/>
              <w:t>Begin</w:t>
            </w:r>
          </w:p>
        </w:tc>
        <w:tc>
          <w:tcPr>
            <w:tcW w:w="225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Tijdstip</w:t>
            </w:r>
            <w:proofErr w:type="spellEnd"/>
            <w:r>
              <w:br/>
            </w:r>
            <w:proofErr w:type="spellStart"/>
            <w:r>
              <w:t>Einde</w:t>
            </w:r>
            <w:proofErr w:type="spellEnd"/>
          </w:p>
        </w:tc>
        <w:tc>
          <w:tcPr>
            <w:tcW w:w="2970" w:type="dxa"/>
          </w:tcPr>
          <w:p w:rsidR="00B912D2" w:rsidRDefault="00B912D2" w:rsidP="00F147F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Wat?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F147F4">
            <w:pPr>
              <w:ind w:left="0"/>
            </w:pPr>
            <w:proofErr w:type="spellStart"/>
            <w:r>
              <w:t>Maandag</w:t>
            </w:r>
            <w:proofErr w:type="spellEnd"/>
            <w:r>
              <w:t xml:space="preserve"> t/m</w:t>
            </w:r>
            <w:r>
              <w:br/>
            </w:r>
            <w:proofErr w:type="spellStart"/>
            <w:r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F147F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Parkeerterrein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applicatie</w:t>
            </w:r>
            <w:proofErr w:type="spellEnd"/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proofErr w:type="spellStart"/>
            <w:r>
              <w:t>Maandag</w:t>
            </w:r>
            <w:proofErr w:type="spellEnd"/>
            <w:r>
              <w:t xml:space="preserve"> t/m</w:t>
            </w:r>
            <w:r>
              <w:br/>
            </w:r>
            <w:proofErr w:type="spellStart"/>
            <w:r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Voorraadbeheer</w:t>
            </w:r>
            <w:proofErr w:type="spellEnd"/>
            <w:r>
              <w:br/>
            </w:r>
            <w:proofErr w:type="spellStart"/>
            <w:r>
              <w:t>applicatie</w:t>
            </w:r>
            <w:proofErr w:type="spellEnd"/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proofErr w:type="spellStart"/>
            <w:r w:rsidRPr="00D41068">
              <w:t>Maandag</w:t>
            </w:r>
            <w:proofErr w:type="spellEnd"/>
            <w:r w:rsidRPr="00D41068">
              <w:t xml:space="preserve"> t/m</w:t>
            </w:r>
            <w:r w:rsidRPr="00D41068">
              <w:br/>
            </w:r>
            <w:proofErr w:type="spellStart"/>
            <w:r w:rsidRPr="00D41068"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E-learning</w:t>
            </w:r>
            <w:r>
              <w:br/>
            </w:r>
            <w:proofErr w:type="spellStart"/>
            <w:r>
              <w:t>applicatie</w:t>
            </w:r>
            <w:proofErr w:type="spellEnd"/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proofErr w:type="spellStart"/>
            <w:r w:rsidRPr="00D41068">
              <w:t>Maandag</w:t>
            </w:r>
            <w:proofErr w:type="spellEnd"/>
            <w:r w:rsidRPr="00D41068">
              <w:t xml:space="preserve"> t/m</w:t>
            </w:r>
            <w:r w:rsidRPr="00D41068">
              <w:br/>
            </w:r>
            <w:proofErr w:type="spellStart"/>
            <w:r w:rsidRPr="00D41068"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Implementatie</w:t>
            </w:r>
            <w:proofErr w:type="spellEnd"/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proofErr w:type="spellStart"/>
            <w:r w:rsidRPr="00D41068">
              <w:t>Maandag</w:t>
            </w:r>
            <w:proofErr w:type="spellEnd"/>
            <w:r w:rsidRPr="00D41068">
              <w:t xml:space="preserve"> t/m</w:t>
            </w:r>
            <w:r w:rsidRPr="00D41068">
              <w:br/>
            </w:r>
            <w:proofErr w:type="spellStart"/>
            <w:r w:rsidRPr="00D41068"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Conversie</w:t>
            </w:r>
            <w:proofErr w:type="spellEnd"/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proofErr w:type="spellStart"/>
            <w:r w:rsidRPr="00D41068">
              <w:t>Maandag</w:t>
            </w:r>
            <w:proofErr w:type="spellEnd"/>
            <w:r w:rsidRPr="00D41068">
              <w:t xml:space="preserve"> t/m</w:t>
            </w:r>
            <w:r w:rsidRPr="00D41068">
              <w:br/>
            </w:r>
            <w:proofErr w:type="spellStart"/>
            <w:r w:rsidRPr="00D41068"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Evaluatie</w:t>
            </w:r>
            <w:proofErr w:type="spellEnd"/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proofErr w:type="spellStart"/>
            <w:r w:rsidRPr="00D41068">
              <w:t>Maandag</w:t>
            </w:r>
            <w:proofErr w:type="spellEnd"/>
            <w:r w:rsidRPr="00D41068">
              <w:t xml:space="preserve"> t/m</w:t>
            </w:r>
            <w:r w:rsidRPr="00D41068">
              <w:br/>
            </w:r>
            <w:proofErr w:type="spellStart"/>
            <w:r w:rsidRPr="00D41068"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Workshop</w:t>
            </w:r>
          </w:p>
        </w:tc>
      </w:tr>
      <w:tr w:rsidR="00B912D2" w:rsidTr="00B91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proofErr w:type="spellStart"/>
            <w:r w:rsidRPr="00D41068">
              <w:t>Maandag</w:t>
            </w:r>
            <w:proofErr w:type="spellEnd"/>
            <w:r w:rsidRPr="00D41068">
              <w:t xml:space="preserve"> t/m</w:t>
            </w:r>
            <w:r w:rsidRPr="00D41068">
              <w:br/>
            </w:r>
            <w:proofErr w:type="spellStart"/>
            <w:r w:rsidRPr="00D41068"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Onderhouds</w:t>
            </w:r>
            <w:proofErr w:type="spellEnd"/>
            <w:r>
              <w:t>-</w:t>
            </w:r>
            <w:r>
              <w:br/>
              <w:t>procedures</w:t>
            </w:r>
          </w:p>
        </w:tc>
      </w:tr>
      <w:tr w:rsidR="00B912D2" w:rsidTr="00B91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3" w:type="dxa"/>
          </w:tcPr>
          <w:p w:rsidR="00B912D2" w:rsidRDefault="00B912D2" w:rsidP="00B912D2">
            <w:pPr>
              <w:ind w:left="0"/>
            </w:pPr>
            <w:proofErr w:type="spellStart"/>
            <w:r w:rsidRPr="00D41068">
              <w:t>Maandag</w:t>
            </w:r>
            <w:proofErr w:type="spellEnd"/>
            <w:r w:rsidRPr="00D41068">
              <w:t xml:space="preserve"> t/m</w:t>
            </w:r>
            <w:r w:rsidRPr="00D41068">
              <w:br/>
            </w:r>
            <w:proofErr w:type="spellStart"/>
            <w:r w:rsidRPr="00D41068">
              <w:t>Vrijdag</w:t>
            </w:r>
            <w:proofErr w:type="spellEnd"/>
          </w:p>
        </w:tc>
        <w:tc>
          <w:tcPr>
            <w:tcW w:w="189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25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2970" w:type="dxa"/>
          </w:tcPr>
          <w:p w:rsidR="00B912D2" w:rsidRDefault="00B912D2" w:rsidP="00B912D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Oplevering</w:t>
            </w:r>
            <w:proofErr w:type="spellEnd"/>
          </w:p>
        </w:tc>
      </w:tr>
    </w:tbl>
    <w:p w:rsidR="00B912D2" w:rsidRDefault="00B912D2" w:rsidP="008F12D4"/>
    <w:p w:rsidR="00212712" w:rsidRDefault="00212712">
      <w:pPr>
        <w:spacing w:before="0" w:after="240" w:line="252" w:lineRule="auto"/>
        <w:ind w:left="0" w:right="0"/>
      </w:pPr>
      <w:r>
        <w:br w:type="page"/>
      </w:r>
    </w:p>
    <w:p w:rsidR="00212712" w:rsidRDefault="00212712" w:rsidP="00212712">
      <w:pPr>
        <w:pStyle w:val="Heading1"/>
        <w:ind w:left="0"/>
      </w:pPr>
      <w:r>
        <w:lastRenderedPageBreak/>
        <w:t>Acceptatieplanning</w:t>
      </w:r>
    </w:p>
    <w:p w:rsidR="00212712" w:rsidRDefault="00212712" w:rsidP="00212712"/>
    <w:tbl>
      <w:tblPr>
        <w:tblStyle w:val="GridTable4-Accent1"/>
        <w:tblW w:w="9350" w:type="dxa"/>
        <w:tblLook w:val="04A0" w:firstRow="1" w:lastRow="0" w:firstColumn="1" w:lastColumn="0" w:noHBand="0" w:noVBand="1"/>
      </w:tblPr>
      <w:tblGrid>
        <w:gridCol w:w="1783"/>
        <w:gridCol w:w="2102"/>
        <w:gridCol w:w="2810"/>
        <w:gridCol w:w="2655"/>
      </w:tblGrid>
      <w:tr w:rsidR="00212712" w:rsidTr="002127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Default="00212712" w:rsidP="00C71FEE">
            <w:pPr>
              <w:ind w:left="0"/>
            </w:pPr>
            <w:proofErr w:type="spellStart"/>
            <w:r>
              <w:t>Tijdstip</w:t>
            </w:r>
            <w:proofErr w:type="spellEnd"/>
            <w:r>
              <w:br/>
              <w:t>Begin</w:t>
            </w:r>
          </w:p>
        </w:tc>
        <w:tc>
          <w:tcPr>
            <w:tcW w:w="2102" w:type="dxa"/>
          </w:tcPr>
          <w:p w:rsidR="00212712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Tijdstip</w:t>
            </w:r>
            <w:proofErr w:type="spellEnd"/>
            <w:r>
              <w:br/>
            </w:r>
            <w:proofErr w:type="spellStart"/>
            <w:r>
              <w:t>Einde</w:t>
            </w:r>
            <w:proofErr w:type="spellEnd"/>
          </w:p>
        </w:tc>
        <w:tc>
          <w:tcPr>
            <w:tcW w:w="2810" w:type="dxa"/>
          </w:tcPr>
          <w:p w:rsidR="00212712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Wat?</w:t>
            </w:r>
          </w:p>
        </w:tc>
        <w:tc>
          <w:tcPr>
            <w:tcW w:w="2655" w:type="dxa"/>
          </w:tcPr>
          <w:p w:rsidR="00212712" w:rsidRDefault="00212712" w:rsidP="00C71FEE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Wie</w:t>
            </w:r>
            <w:proofErr w:type="spellEnd"/>
            <w:r>
              <w:t>?</w:t>
            </w:r>
          </w:p>
        </w:tc>
      </w:tr>
      <w:tr w:rsidR="00212712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C71FEE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8:00</w:t>
            </w:r>
          </w:p>
        </w:tc>
        <w:tc>
          <w:tcPr>
            <w:tcW w:w="2102" w:type="dxa"/>
          </w:tcPr>
          <w:p w:rsidR="00212712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8:30</w:t>
            </w:r>
          </w:p>
        </w:tc>
        <w:tc>
          <w:tcPr>
            <w:tcW w:w="2810" w:type="dxa"/>
          </w:tcPr>
          <w:p w:rsidR="00212712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Voorbereiden</w:t>
            </w:r>
            <w:proofErr w:type="spellEnd"/>
          </w:p>
        </w:tc>
        <w:tc>
          <w:tcPr>
            <w:tcW w:w="2655" w:type="dxa"/>
          </w:tcPr>
          <w:p w:rsidR="00212712" w:rsidRDefault="00212712" w:rsidP="00C71FE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Iedereen</w:t>
            </w:r>
            <w:proofErr w:type="spellEnd"/>
          </w:p>
        </w:tc>
      </w:tr>
      <w:tr w:rsidR="00212712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C71FEE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8:30</w:t>
            </w:r>
          </w:p>
        </w:tc>
        <w:tc>
          <w:tcPr>
            <w:tcW w:w="2102" w:type="dxa"/>
          </w:tcPr>
          <w:p w:rsidR="00212712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9:30</w:t>
            </w:r>
          </w:p>
        </w:tc>
        <w:tc>
          <w:tcPr>
            <w:tcW w:w="2810" w:type="dxa"/>
          </w:tcPr>
          <w:p w:rsidR="00212712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Installeren</w:t>
            </w:r>
            <w:proofErr w:type="spellEnd"/>
            <w:r>
              <w:t xml:space="preserve"> </w:t>
            </w:r>
            <w:proofErr w:type="spellStart"/>
            <w:r>
              <w:t>programma</w:t>
            </w:r>
            <w:proofErr w:type="spellEnd"/>
          </w:p>
        </w:tc>
        <w:tc>
          <w:tcPr>
            <w:tcW w:w="2655" w:type="dxa"/>
          </w:tcPr>
          <w:p w:rsidR="00212712" w:rsidRDefault="00212712" w:rsidP="00C71FE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Iedereen</w:t>
            </w:r>
            <w:proofErr w:type="spellEnd"/>
          </w:p>
        </w:tc>
      </w:tr>
      <w:tr w:rsidR="00212712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9:30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online </w:t>
            </w:r>
            <w:proofErr w:type="spellStart"/>
            <w:r>
              <w:t>zetten</w:t>
            </w:r>
            <w:proofErr w:type="spellEnd"/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5849">
              <w:t>Iedereen</w:t>
            </w:r>
            <w:proofErr w:type="spellEnd"/>
          </w:p>
        </w:tc>
      </w:tr>
      <w:tr w:rsidR="00212712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10:00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voorbereiden</w:t>
            </w:r>
            <w:proofErr w:type="spellEnd"/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Pr="004F5849">
              <w:t>edereen</w:t>
            </w:r>
            <w:proofErr w:type="spellEnd"/>
          </w:p>
        </w:tc>
      </w:tr>
      <w:tr w:rsidR="00212712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11:00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Pauze</w:t>
            </w:r>
            <w:proofErr w:type="spellEnd"/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5849">
              <w:t>Iedereen</w:t>
            </w:r>
            <w:proofErr w:type="spellEnd"/>
          </w:p>
        </w:tc>
      </w:tr>
      <w:tr w:rsidR="00212712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12:00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Applicatie</w:t>
            </w:r>
            <w:proofErr w:type="spellEnd"/>
            <w:r>
              <w:t xml:space="preserve"> </w:t>
            </w:r>
            <w:proofErr w:type="spellStart"/>
            <w:r>
              <w:t>testen</w:t>
            </w:r>
            <w:proofErr w:type="spellEnd"/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5849">
              <w:t>Iedereen</w:t>
            </w:r>
            <w:proofErr w:type="spellEnd"/>
          </w:p>
        </w:tc>
      </w:tr>
      <w:tr w:rsidR="00212712" w:rsidTr="00212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13:30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14:00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Acceptatietest</w:t>
            </w:r>
            <w:proofErr w:type="spellEnd"/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F5849">
              <w:t>Iedereen</w:t>
            </w:r>
            <w:proofErr w:type="spellEnd"/>
          </w:p>
        </w:tc>
      </w:tr>
      <w:tr w:rsidR="00212712" w:rsidTr="002127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</w:tcPr>
          <w:p w:rsidR="00212712" w:rsidRPr="00212712" w:rsidRDefault="00212712" w:rsidP="00212712">
            <w:pPr>
              <w:ind w:left="0"/>
              <w:rPr>
                <w:b w:val="0"/>
              </w:rPr>
            </w:pPr>
            <w:r w:rsidRPr="00212712">
              <w:rPr>
                <w:b w:val="0"/>
              </w:rPr>
              <w:t>14:00</w:t>
            </w:r>
          </w:p>
        </w:tc>
        <w:tc>
          <w:tcPr>
            <w:tcW w:w="2102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14:30</w:t>
            </w:r>
          </w:p>
        </w:tc>
        <w:tc>
          <w:tcPr>
            <w:tcW w:w="2810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Evaluatie</w:t>
            </w:r>
            <w:proofErr w:type="spellEnd"/>
          </w:p>
        </w:tc>
        <w:tc>
          <w:tcPr>
            <w:tcW w:w="2655" w:type="dxa"/>
          </w:tcPr>
          <w:p w:rsidR="00212712" w:rsidRDefault="00212712" w:rsidP="00212712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F5849">
              <w:t>Iedereen</w:t>
            </w:r>
            <w:proofErr w:type="spellEnd"/>
          </w:p>
        </w:tc>
      </w:tr>
    </w:tbl>
    <w:p w:rsidR="00B912D2" w:rsidRDefault="00B912D2" w:rsidP="008F12D4"/>
    <w:p w:rsidR="00B3396D" w:rsidRPr="008F12D4" w:rsidRDefault="00B3396D" w:rsidP="008F12D4">
      <w:proofErr w:type="spellStart"/>
      <w:r>
        <w:t>Verdere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is </w:t>
      </w:r>
      <w:proofErr w:type="spellStart"/>
      <w:r>
        <w:t>te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in het </w:t>
      </w:r>
      <w:proofErr w:type="spellStart"/>
      <w:r>
        <w:t>participatieplan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in het </w:t>
      </w:r>
      <w:proofErr w:type="spellStart"/>
      <w:r>
        <w:t>opleidingsplan</w:t>
      </w:r>
      <w:proofErr w:type="spellEnd"/>
      <w:r>
        <w:t>.</w:t>
      </w:r>
      <w:r w:rsidR="00D21DA8">
        <w:t xml:space="preserve"> </w:t>
      </w:r>
      <w:proofErr w:type="spellStart"/>
      <w:r w:rsidR="00D21DA8">
        <w:t>Als</w:t>
      </w:r>
      <w:proofErr w:type="spellEnd"/>
      <w:r w:rsidR="00D21DA8">
        <w:t xml:space="preserve"> u nog </w:t>
      </w:r>
      <w:proofErr w:type="spellStart"/>
      <w:r w:rsidR="00D21DA8">
        <w:t>verdere</w:t>
      </w:r>
      <w:proofErr w:type="spellEnd"/>
      <w:r w:rsidR="00D21DA8">
        <w:t xml:space="preserve"> </w:t>
      </w:r>
      <w:proofErr w:type="spellStart"/>
      <w:r w:rsidR="00D21DA8">
        <w:t>vragen</w:t>
      </w:r>
      <w:proofErr w:type="spellEnd"/>
      <w:r w:rsidR="00D21DA8">
        <w:t xml:space="preserve"> </w:t>
      </w:r>
      <w:proofErr w:type="spellStart"/>
      <w:r w:rsidR="00D21DA8">
        <w:t>heeft</w:t>
      </w:r>
      <w:proofErr w:type="spellEnd"/>
      <w:r w:rsidR="00D21DA8">
        <w:t xml:space="preserve"> </w:t>
      </w:r>
      <w:proofErr w:type="spellStart"/>
      <w:r w:rsidR="00D21DA8">
        <w:t>kunt</w:t>
      </w:r>
      <w:proofErr w:type="spellEnd"/>
      <w:r w:rsidR="00D21DA8">
        <w:t xml:space="preserve"> u </w:t>
      </w:r>
      <w:proofErr w:type="spellStart"/>
      <w:r w:rsidR="00D21DA8">
        <w:t>ons</w:t>
      </w:r>
      <w:proofErr w:type="spellEnd"/>
      <w:r w:rsidR="00D21DA8">
        <w:t xml:space="preserve"> </w:t>
      </w:r>
      <w:proofErr w:type="spellStart"/>
      <w:r w:rsidR="00D21DA8">
        <w:t>mailen</w:t>
      </w:r>
      <w:proofErr w:type="spellEnd"/>
      <w:r w:rsidR="00D21DA8">
        <w:t xml:space="preserve"> of </w:t>
      </w:r>
      <w:proofErr w:type="spellStart"/>
      <w:r w:rsidR="00D21DA8">
        <w:t>een</w:t>
      </w:r>
      <w:proofErr w:type="spellEnd"/>
      <w:r w:rsidR="00D21DA8">
        <w:t xml:space="preserve"> </w:t>
      </w:r>
      <w:proofErr w:type="spellStart"/>
      <w:r w:rsidR="00D21DA8">
        <w:t>afspraak</w:t>
      </w:r>
      <w:proofErr w:type="spellEnd"/>
      <w:r w:rsidR="00D21DA8">
        <w:t xml:space="preserve"> </w:t>
      </w:r>
      <w:proofErr w:type="spellStart"/>
      <w:r w:rsidR="00D21DA8">
        <w:t>maken</w:t>
      </w:r>
      <w:proofErr w:type="spellEnd"/>
      <w:r w:rsidR="00D21DA8">
        <w:t>.</w:t>
      </w:r>
    </w:p>
    <w:sectPr w:rsidR="00B3396D" w:rsidRPr="008F12D4">
      <w:footerReference w:type="default" r:id="rId10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2CD" w:rsidRDefault="002F62CD">
      <w:r>
        <w:separator/>
      </w:r>
    </w:p>
    <w:p w:rsidR="002F62CD" w:rsidRDefault="002F62CD"/>
  </w:endnote>
  <w:endnote w:type="continuationSeparator" w:id="0">
    <w:p w:rsidR="002F62CD" w:rsidRDefault="002F62CD">
      <w:r>
        <w:continuationSeparator/>
      </w:r>
    </w:p>
    <w:p w:rsidR="002F62CD" w:rsidRDefault="002F6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 with date, document title, and page number"/>
    </w:tblPr>
    <w:tblGrid>
      <w:gridCol w:w="1404"/>
      <w:gridCol w:w="6552"/>
      <w:gridCol w:w="1404"/>
    </w:tblGrid>
    <w:tr w:rsidR="002F21A1">
      <w:sdt>
        <w:sdtPr>
          <w:alias w:val="Date"/>
          <w:tag w:val=""/>
          <w:id w:val="1285223879"/>
          <w:placeholder>
            <w:docPart w:val="BEF14625EA88499293FF8CA5246B7A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3-23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2F21A1" w:rsidRDefault="008F12D4">
              <w:pPr>
                <w:pStyle w:val="Footer"/>
              </w:pPr>
              <w:r>
                <w:t>3/23/2017</w:t>
              </w:r>
            </w:p>
          </w:tc>
        </w:sdtContent>
      </w:sdt>
      <w:tc>
        <w:tcPr>
          <w:tcW w:w="3500" w:type="pct"/>
        </w:tcPr>
        <w:p w:rsidR="002F21A1" w:rsidRDefault="002F62CD">
          <w:pPr>
            <w:pStyle w:val="Footer"/>
            <w:jc w:val="center"/>
          </w:pPr>
          <w:sdt>
            <w:sdtPr>
              <w:alias w:val="Title"/>
              <w:tag w:val=""/>
              <w:id w:val="1139768072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F12D4">
                <w:t xml:space="preserve">     </w:t>
              </w:r>
            </w:sdtContent>
          </w:sdt>
        </w:p>
      </w:tc>
      <w:tc>
        <w:tcPr>
          <w:tcW w:w="750" w:type="pct"/>
        </w:tcPr>
        <w:p w:rsidR="002F21A1" w:rsidRDefault="00F71CC7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303A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2F21A1" w:rsidRDefault="002F21A1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2CD" w:rsidRDefault="002F62CD">
      <w:r>
        <w:separator/>
      </w:r>
    </w:p>
    <w:p w:rsidR="002F62CD" w:rsidRDefault="002F62CD"/>
  </w:footnote>
  <w:footnote w:type="continuationSeparator" w:id="0">
    <w:p w:rsidR="002F62CD" w:rsidRDefault="002F62CD">
      <w:r>
        <w:continuationSeparator/>
      </w:r>
    </w:p>
    <w:p w:rsidR="002F62CD" w:rsidRDefault="002F62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1C607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D4"/>
    <w:rsid w:val="00212712"/>
    <w:rsid w:val="0025516D"/>
    <w:rsid w:val="002D770C"/>
    <w:rsid w:val="002D7DDC"/>
    <w:rsid w:val="002F21A1"/>
    <w:rsid w:val="002F62CD"/>
    <w:rsid w:val="008F12D4"/>
    <w:rsid w:val="00B269E8"/>
    <w:rsid w:val="00B3396D"/>
    <w:rsid w:val="00B37AB1"/>
    <w:rsid w:val="00B912D2"/>
    <w:rsid w:val="00B917E2"/>
    <w:rsid w:val="00B94843"/>
    <w:rsid w:val="00C3357A"/>
    <w:rsid w:val="00C62998"/>
    <w:rsid w:val="00D21DA8"/>
    <w:rsid w:val="00F2303A"/>
    <w:rsid w:val="00F7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617335"/>
  <w15:chartTrackingRefBased/>
  <w15:docId w15:val="{C8990C0C-F6CA-4B75-8857-1A0ED943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top w:val="single" w:sz="4" w:space="1" w:color="DD8047" w:themeColor="accent2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DD8047" w:themeColor="accent2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aps/>
      <w:color w:val="80865A" w:themeColor="accent3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pPr>
      <w:spacing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pP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table" w:styleId="MediumList2-Accent1">
    <w:name w:val="Medium List 2 Accent 1"/>
    <w:basedOn w:val="TableNormal"/>
    <w:uiPriority w:val="66"/>
    <w:rsid w:val="008F12D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lang w:eastAsia="en-US"/>
      <w14:ligatures w14:val="none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4B6D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F12D4"/>
    <w:pPr>
      <w:tabs>
        <w:tab w:val="decimal" w:pos="360"/>
      </w:tabs>
      <w:spacing w:before="0" w:after="200" w:line="276" w:lineRule="auto"/>
      <w:ind w:left="0" w:right="0"/>
    </w:pPr>
    <w:rPr>
      <w:rFonts w:cs="Times New Roman"/>
      <w:kern w:val="0"/>
      <w:lang w:eastAsia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8F12D4"/>
    <w:pPr>
      <w:spacing w:before="0"/>
      <w:ind w:left="0" w:right="0"/>
    </w:pPr>
    <w:rPr>
      <w:rFonts w:cs="Times New Roman"/>
      <w:kern w:val="0"/>
      <w:sz w:val="20"/>
      <w:szCs w:val="20"/>
      <w:lang w:eastAsia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F12D4"/>
    <w:rPr>
      <w:rFonts w:cs="Times New Roman"/>
      <w:kern w:val="0"/>
      <w:sz w:val="20"/>
      <w:szCs w:val="20"/>
      <w:lang w:eastAsia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8F12D4"/>
    <w:rPr>
      <w:i/>
      <w:iCs/>
    </w:rPr>
  </w:style>
  <w:style w:type="table" w:styleId="MediumShading2-Accent5">
    <w:name w:val="Medium Shading 2 Accent 5"/>
    <w:basedOn w:val="TableNormal"/>
    <w:uiPriority w:val="64"/>
    <w:rsid w:val="008F12D4"/>
    <w:pPr>
      <w:spacing w:after="0" w:line="240" w:lineRule="auto"/>
    </w:pPr>
    <w:rPr>
      <w:kern w:val="0"/>
      <w:lang w:eastAsia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1Light">
    <w:name w:val="Grid Table 1 Light"/>
    <w:basedOn w:val="TableNormal"/>
    <w:uiPriority w:val="46"/>
    <w:rsid w:val="00B912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2D770C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D770C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u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F14625EA88499293FF8CA5246B7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2E92-8840-4F22-B936-606E2EE524C1}"/>
      </w:docPartPr>
      <w:docPartBody>
        <w:p w:rsidR="000D4048" w:rsidRDefault="002C146D">
          <w:pPr>
            <w:pStyle w:val="BEF14625EA88499293FF8CA5246B7A6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6D"/>
    <w:rsid w:val="00054B98"/>
    <w:rsid w:val="000B214D"/>
    <w:rsid w:val="000D4048"/>
    <w:rsid w:val="002C146D"/>
    <w:rsid w:val="00526D60"/>
    <w:rsid w:val="00DC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EC822FA0B23C4AE4BCF646531D3BAB0A">
    <w:name w:val="EC822FA0B23C4AE4BCF646531D3BAB0A"/>
  </w:style>
  <w:style w:type="paragraph" w:customStyle="1" w:styleId="77596743D003487B9B4633749DAAB35C">
    <w:name w:val="77596743D003487B9B4633749DAAB35C"/>
  </w:style>
  <w:style w:type="paragraph" w:customStyle="1" w:styleId="FE7AC3407C404D75BA1D120E254A8EF1">
    <w:name w:val="FE7AC3407C404D75BA1D120E254A8EF1"/>
  </w:style>
  <w:style w:type="paragraph" w:customStyle="1" w:styleId="3653D94E9334452287861FA9302EEDD9">
    <w:name w:val="3653D94E9334452287861FA9302EEDD9"/>
  </w:style>
  <w:style w:type="paragraph" w:customStyle="1" w:styleId="613A7400C8B94E8AA94F466953ED6A9A">
    <w:name w:val="613A7400C8B94E8AA94F466953ED6A9A"/>
  </w:style>
  <w:style w:type="paragraph" w:customStyle="1" w:styleId="8752117BE73446C3B917F7A22CCCD613">
    <w:name w:val="8752117BE73446C3B917F7A22CCCD613"/>
  </w:style>
  <w:style w:type="paragraph" w:customStyle="1" w:styleId="3DBCEC9C2DEE45918CC3E71B1C185BD6">
    <w:name w:val="3DBCEC9C2DEE45918CC3E71B1C185BD6"/>
  </w:style>
  <w:style w:type="paragraph" w:customStyle="1" w:styleId="D713755167BC4007AEF0ECDFB237449D">
    <w:name w:val="D713755167BC4007AEF0ECDFB237449D"/>
  </w:style>
  <w:style w:type="paragraph" w:customStyle="1" w:styleId="18924F980D5042DA972D36F8B3CEA25D">
    <w:name w:val="18924F980D5042DA972D36F8B3CEA25D"/>
  </w:style>
  <w:style w:type="paragraph" w:customStyle="1" w:styleId="10AA0F6CCA3A4BA581D3AF6DBEC8D216">
    <w:name w:val="10AA0F6CCA3A4BA581D3AF6DBEC8D216"/>
  </w:style>
  <w:style w:type="paragraph" w:customStyle="1" w:styleId="332197B9D9624E54A1557ECDCD23737C">
    <w:name w:val="332197B9D9624E54A1557ECDCD23737C"/>
  </w:style>
  <w:style w:type="paragraph" w:customStyle="1" w:styleId="1B5E3393E93842468C542117E869A9E8">
    <w:name w:val="1B5E3393E93842468C542117E869A9E8"/>
  </w:style>
  <w:style w:type="paragraph" w:customStyle="1" w:styleId="FFF1726F608A4FB3B2D494AA0CE3A0A5">
    <w:name w:val="FFF1726F608A4FB3B2D494AA0CE3A0A5"/>
  </w:style>
  <w:style w:type="paragraph" w:customStyle="1" w:styleId="7D48C8C4788A4F37A81FBB9F495C0D8B">
    <w:name w:val="7D48C8C4788A4F37A81FBB9F495C0D8B"/>
  </w:style>
  <w:style w:type="paragraph" w:customStyle="1" w:styleId="3CAFB30203F74653AD9D692D9487020C">
    <w:name w:val="3CAFB30203F74653AD9D692D9487020C"/>
  </w:style>
  <w:style w:type="paragraph" w:customStyle="1" w:styleId="EDB8CDC30069462DB562559ACA15C99A">
    <w:name w:val="EDB8CDC30069462DB562559ACA15C99A"/>
  </w:style>
  <w:style w:type="paragraph" w:customStyle="1" w:styleId="EADE9AE042494E3E99C6F18865D71F5E">
    <w:name w:val="EADE9AE042494E3E99C6F18865D71F5E"/>
  </w:style>
  <w:style w:type="paragraph" w:customStyle="1" w:styleId="A198B23559F84E4C9FA8A317360BCEAF">
    <w:name w:val="A198B23559F84E4C9FA8A317360BCEAF"/>
  </w:style>
  <w:style w:type="paragraph" w:customStyle="1" w:styleId="9A370AABB4C546869C6482F964F11E63">
    <w:name w:val="9A370AABB4C546869C6482F964F11E63"/>
  </w:style>
  <w:style w:type="paragraph" w:customStyle="1" w:styleId="3161E536A016419EA568BAE82B248C29">
    <w:name w:val="3161E536A016419EA568BAE82B248C29"/>
  </w:style>
  <w:style w:type="paragraph" w:customStyle="1" w:styleId="8182875514784D51B9F804A98CD5BDA9">
    <w:name w:val="8182875514784D51B9F804A98CD5BDA9"/>
  </w:style>
  <w:style w:type="paragraph" w:customStyle="1" w:styleId="5F636545BE244979AB823740C7C29B15">
    <w:name w:val="5F636545BE244979AB823740C7C29B15"/>
  </w:style>
  <w:style w:type="paragraph" w:customStyle="1" w:styleId="E89FEFB0FFCA4D0FB380D734A0F5FE24">
    <w:name w:val="E89FEFB0FFCA4D0FB380D734A0F5FE24"/>
  </w:style>
  <w:style w:type="paragraph" w:customStyle="1" w:styleId="1F7FB7B336494C07983DD330BC59CF6E">
    <w:name w:val="1F7FB7B336494C07983DD330BC59CF6E"/>
  </w:style>
  <w:style w:type="paragraph" w:customStyle="1" w:styleId="ACF99D0D89DE4D888F055135CE74A07E">
    <w:name w:val="ACF99D0D89DE4D888F055135CE74A07E"/>
  </w:style>
  <w:style w:type="paragraph" w:customStyle="1" w:styleId="49202AF16C7A4780BA4CCF4B841C4528">
    <w:name w:val="49202AF16C7A4780BA4CCF4B841C4528"/>
  </w:style>
  <w:style w:type="paragraph" w:customStyle="1" w:styleId="74956F4FB7364E5FB841326C7DE4C0DC">
    <w:name w:val="74956F4FB7364E5FB841326C7DE4C0DC"/>
  </w:style>
  <w:style w:type="paragraph" w:customStyle="1" w:styleId="F813872D77364A9F85AF96E0394E0743">
    <w:name w:val="F813872D77364A9F85AF96E0394E0743"/>
  </w:style>
  <w:style w:type="paragraph" w:customStyle="1" w:styleId="BEF14625EA88499293FF8CA5246B7A65">
    <w:name w:val="BEF14625EA88499293FF8CA5246B7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2017-03-23T00:00:00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010829-A54E-4FD5-A983-E4FA2514A0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F130A-D694-4930-B22A-F2963E6B5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59</TotalTime>
  <Pages>6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Comp-u-service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Middenpolder</dc:subject>
  <dc:creator>beau taapken</dc:creator>
  <cp:keywords/>
  <cp:lastModifiedBy>Beau Taapken</cp:lastModifiedBy>
  <cp:revision>7</cp:revision>
  <dcterms:created xsi:type="dcterms:W3CDTF">2017-03-23T07:54:00Z</dcterms:created>
  <dcterms:modified xsi:type="dcterms:W3CDTF">2017-03-24T11:55:00Z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TC039920849991</vt:lpwstr>
  </property>
</Properties>
</file>